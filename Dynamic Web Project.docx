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13C" w:rsidRDefault="00B1305B">
      <w:pPr>
        <w:pStyle w:val="Photo"/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r>
        <w:rPr>
          <w:noProof/>
          <w:lang w:val="en-IE" w:eastAsia="en-I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-385926</wp:posOffset>
            </wp:positionH>
            <wp:positionV relativeFrom="paragraph">
              <wp:posOffset>1250403</wp:posOffset>
            </wp:positionV>
            <wp:extent cx="718185" cy="1007745"/>
            <wp:effectExtent l="0" t="0" r="571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E" w:eastAsia="en-I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5075555</wp:posOffset>
            </wp:positionH>
            <wp:positionV relativeFrom="paragraph">
              <wp:posOffset>1250403</wp:posOffset>
            </wp:positionV>
            <wp:extent cx="1008402" cy="1008402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ML5_Logo_5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402" cy="1008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E" w:eastAsia="en-I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401955</wp:posOffset>
            </wp:positionH>
            <wp:positionV relativeFrom="paragraph">
              <wp:posOffset>578069</wp:posOffset>
            </wp:positionV>
            <wp:extent cx="4673504" cy="182889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as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504" cy="182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305B" w:rsidRDefault="00B1305B" w:rsidP="00D5413C">
      <w:pPr>
        <w:pStyle w:val="Title"/>
      </w:pPr>
    </w:p>
    <w:p w:rsidR="00B1305B" w:rsidRDefault="00307E1B" w:rsidP="00D5413C">
      <w:pPr>
        <w:pStyle w:val="Title"/>
      </w:pPr>
      <w:r>
        <w:rPr>
          <w:noProof/>
          <w:lang w:val="en-IE" w:eastAsia="en-I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4461422</wp:posOffset>
            </wp:positionH>
            <wp:positionV relativeFrom="paragraph">
              <wp:posOffset>78411</wp:posOffset>
            </wp:positionV>
            <wp:extent cx="987972" cy="666076"/>
            <wp:effectExtent l="0" t="0" r="3175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sql-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972" cy="666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305B">
        <w:rPr>
          <w:noProof/>
          <w:lang w:val="en-IE" w:eastAsia="en-I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87061</wp:posOffset>
            </wp:positionH>
            <wp:positionV relativeFrom="paragraph">
              <wp:posOffset>17933</wp:posOffset>
            </wp:positionV>
            <wp:extent cx="1418897" cy="92031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ja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897" cy="92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305B">
        <w:rPr>
          <w:noProof/>
          <w:lang w:val="en-IE" w:eastAsia="en-I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1032510</wp:posOffset>
            </wp:positionH>
            <wp:positionV relativeFrom="paragraph">
              <wp:posOffset>413188</wp:posOffset>
            </wp:positionV>
            <wp:extent cx="3429000" cy="1714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ython-Logo-PNG-Im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305B" w:rsidRDefault="00307E1B" w:rsidP="00D5413C">
      <w:pPr>
        <w:pStyle w:val="Title"/>
      </w:pPr>
      <w:r>
        <w:rPr>
          <w:noProof/>
          <w:lang w:val="en-IE" w:eastAsia="en-I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3954057</wp:posOffset>
            </wp:positionH>
            <wp:positionV relativeFrom="paragraph">
              <wp:posOffset>468192</wp:posOffset>
            </wp:positionV>
            <wp:extent cx="2207173" cy="1017130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inja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173" cy="101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305B" w:rsidRDefault="00307E1B" w:rsidP="00307E1B">
      <w:pPr>
        <w:pStyle w:val="Title"/>
        <w:tabs>
          <w:tab w:val="center" w:pos="4320"/>
          <w:tab w:val="left" w:pos="7581"/>
        </w:tabs>
        <w:jc w:val="left"/>
      </w:pPr>
      <w:r>
        <w:tab/>
      </w:r>
      <w:r w:rsidR="00B1305B">
        <w:rPr>
          <w:noProof/>
          <w:lang w:val="en-IE" w:eastAsia="en-I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-386189</wp:posOffset>
            </wp:positionH>
            <wp:positionV relativeFrom="paragraph">
              <wp:posOffset>290721</wp:posOffset>
            </wp:positionV>
            <wp:extent cx="2154621" cy="529927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quer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621" cy="529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B1305B" w:rsidRDefault="00B1305B" w:rsidP="00D5413C">
      <w:pPr>
        <w:pStyle w:val="Title"/>
      </w:pPr>
    </w:p>
    <w:p w:rsidR="00B1305B" w:rsidRDefault="00307E1B" w:rsidP="00D5413C">
      <w:pPr>
        <w:pStyle w:val="Title"/>
      </w:pPr>
      <w:r>
        <w:rPr>
          <w:noProof/>
          <w:lang w:val="en-IE" w:eastAsia="en-I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1284802</wp:posOffset>
            </wp:positionH>
            <wp:positionV relativeFrom="paragraph">
              <wp:posOffset>-788</wp:posOffset>
            </wp:positionV>
            <wp:extent cx="2774731" cy="1028642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-bb449e0ffbacbcb7f9c703db85b1cf0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731" cy="1028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305B" w:rsidRDefault="00B1305B" w:rsidP="00D5413C">
      <w:pPr>
        <w:pStyle w:val="Title"/>
      </w:pPr>
    </w:p>
    <w:p w:rsidR="001638F6" w:rsidRDefault="00B1305B" w:rsidP="00D5413C">
      <w:pPr>
        <w:pStyle w:val="Title"/>
      </w:pPr>
      <w:r>
        <w:t>Dynamic Web</w:t>
      </w:r>
      <w:r w:rsidR="00307E1B">
        <w:t xml:space="preserve"> Project</w:t>
      </w:r>
    </w:p>
    <w:p w:rsidR="001638F6" w:rsidRPr="00D5413C" w:rsidRDefault="00307E1B" w:rsidP="00D5413C">
      <w:pPr>
        <w:pStyle w:val="Subtitle"/>
      </w:pPr>
      <w:r>
        <w:t>West Karate Club</w:t>
      </w:r>
    </w:p>
    <w:p w:rsidR="00307E1B" w:rsidRDefault="00307E1B" w:rsidP="003422FF">
      <w:pPr>
        <w:pStyle w:val="ContactInfo"/>
      </w:pPr>
      <w:r>
        <w:t>John Palmer G00316645</w:t>
      </w:r>
      <w:r w:rsidR="00D5413C">
        <w:t xml:space="preserve"> </w:t>
      </w:r>
      <w:proofErr w:type="gramStart"/>
      <w:r w:rsidR="00D5413C">
        <w:t>|  |</w:t>
      </w:r>
      <w:proofErr w:type="gramEnd"/>
      <w:r w:rsidR="00D5413C" w:rsidRPr="00D5413C">
        <w:t xml:space="preserve"> </w:t>
      </w:r>
      <w:r>
        <w:t>2/12/2016</w:t>
      </w:r>
    </w:p>
    <w:p w:rsidR="00473E4A" w:rsidRDefault="00307E1B" w:rsidP="003422FF">
      <w:pPr>
        <w:pStyle w:val="ContactInfo"/>
      </w:pPr>
      <w:r>
        <w:t xml:space="preserve">Data </w:t>
      </w:r>
      <w:r w:rsidR="00473E4A">
        <w:t>R</w:t>
      </w:r>
      <w:r w:rsidR="00473E4A" w:rsidRPr="00473E4A">
        <w:t>epresentation</w:t>
      </w:r>
      <w:r>
        <w:t xml:space="preserve"> </w:t>
      </w:r>
      <w:r w:rsidR="00473E4A">
        <w:t xml:space="preserve">and Querying </w:t>
      </w:r>
    </w:p>
    <w:p w:rsidR="003422FF" w:rsidRDefault="00473E4A" w:rsidP="003422FF">
      <w:pPr>
        <w:pStyle w:val="ContactInfo"/>
      </w:pPr>
      <w:r>
        <w:t xml:space="preserve">Tutor </w:t>
      </w:r>
      <w:proofErr w:type="gramStart"/>
      <w:r>
        <w:t>|  |</w:t>
      </w:r>
      <w:proofErr w:type="gramEnd"/>
      <w:r>
        <w:t xml:space="preserve"> </w:t>
      </w:r>
      <w:r>
        <w:rPr>
          <w:rFonts w:ascii="Arial" w:hAnsi="Arial" w:cs="Arial"/>
          <w:sz w:val="21"/>
          <w:szCs w:val="21"/>
        </w:rPr>
        <w:t xml:space="preserve">Martin </w:t>
      </w:r>
      <w:proofErr w:type="spellStart"/>
      <w:r>
        <w:rPr>
          <w:rFonts w:ascii="Arial" w:hAnsi="Arial" w:cs="Arial"/>
          <w:sz w:val="21"/>
          <w:szCs w:val="21"/>
        </w:rPr>
        <w:t>Kenirons</w:t>
      </w:r>
      <w:proofErr w:type="spellEnd"/>
      <w:r w:rsidR="003422FF">
        <w:br w:type="page"/>
      </w:r>
    </w:p>
    <w:sdt>
      <w:sdtPr>
        <w:rPr>
          <w:rFonts w:asciiTheme="minorHAnsi" w:eastAsiaTheme="minorEastAsia" w:hAnsiTheme="minorHAnsi" w:cstheme="minorBidi"/>
          <w:color w:val="4D322D" w:themeColor="text2"/>
          <w:sz w:val="22"/>
          <w:szCs w:val="22"/>
        </w:rPr>
        <w:id w:val="-2465818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3F6B" w:rsidRDefault="00FB3F6B" w:rsidP="006C2DA7">
          <w:pPr>
            <w:pStyle w:val="TOCHeading"/>
            <w:tabs>
              <w:tab w:val="center" w:pos="4320"/>
            </w:tabs>
          </w:pPr>
          <w:r>
            <w:t>Contents</w:t>
          </w:r>
          <w:r w:rsidR="006C2DA7">
            <w:tab/>
          </w:r>
          <w:bookmarkStart w:id="5" w:name="_GoBack"/>
          <w:bookmarkEnd w:id="5"/>
        </w:p>
        <w:p w:rsidR="006C2DA7" w:rsidRDefault="00FB3F6B">
          <w:pPr>
            <w:pStyle w:val="TOC1"/>
            <w:tabs>
              <w:tab w:val="right" w:leader="dot" w:pos="8630"/>
            </w:tabs>
            <w:rPr>
              <w:noProof/>
              <w:color w:val="auto"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468269" w:history="1">
            <w:r w:rsidR="006C2DA7" w:rsidRPr="009E1C54">
              <w:rPr>
                <w:rStyle w:val="Hyperlink"/>
                <w:noProof/>
              </w:rPr>
              <w:t>Executive Summary</w:t>
            </w:r>
            <w:r w:rsidR="006C2DA7">
              <w:rPr>
                <w:noProof/>
                <w:webHidden/>
              </w:rPr>
              <w:tab/>
            </w:r>
            <w:r w:rsidR="006C2DA7">
              <w:rPr>
                <w:noProof/>
                <w:webHidden/>
              </w:rPr>
              <w:fldChar w:fldCharType="begin"/>
            </w:r>
            <w:r w:rsidR="006C2DA7">
              <w:rPr>
                <w:noProof/>
                <w:webHidden/>
              </w:rPr>
              <w:instrText xml:space="preserve"> PAGEREF _Toc468468269 \h </w:instrText>
            </w:r>
            <w:r w:rsidR="006C2DA7">
              <w:rPr>
                <w:noProof/>
                <w:webHidden/>
              </w:rPr>
            </w:r>
            <w:r w:rsidR="006C2DA7">
              <w:rPr>
                <w:noProof/>
                <w:webHidden/>
              </w:rPr>
              <w:fldChar w:fldCharType="separate"/>
            </w:r>
            <w:r w:rsidR="006C2DA7">
              <w:rPr>
                <w:noProof/>
                <w:webHidden/>
              </w:rPr>
              <w:t>2</w:t>
            </w:r>
            <w:r w:rsidR="006C2DA7">
              <w:rPr>
                <w:noProof/>
                <w:webHidden/>
              </w:rPr>
              <w:fldChar w:fldCharType="end"/>
            </w:r>
          </w:hyperlink>
        </w:p>
        <w:p w:rsidR="006C2DA7" w:rsidRDefault="006C2DA7">
          <w:pPr>
            <w:pStyle w:val="TOC1"/>
            <w:tabs>
              <w:tab w:val="right" w:leader="dot" w:pos="8630"/>
            </w:tabs>
            <w:rPr>
              <w:noProof/>
              <w:color w:val="auto"/>
              <w:lang w:val="en-IE" w:eastAsia="en-IE"/>
            </w:rPr>
          </w:pPr>
          <w:hyperlink w:anchor="_Toc468468270" w:history="1">
            <w:r w:rsidRPr="009E1C54">
              <w:rPr>
                <w:rStyle w:val="Hyperlink"/>
                <w:noProof/>
              </w:rPr>
              <w:t>The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DA7" w:rsidRDefault="006C2DA7">
          <w:pPr>
            <w:pStyle w:val="TOC2"/>
            <w:tabs>
              <w:tab w:val="right" w:leader="dot" w:pos="8630"/>
            </w:tabs>
            <w:rPr>
              <w:noProof/>
              <w:color w:val="auto"/>
              <w:lang w:val="en-IE" w:eastAsia="en-IE"/>
            </w:rPr>
          </w:pPr>
          <w:hyperlink w:anchor="_Toc468468271" w:history="1">
            <w:r w:rsidRPr="009E1C54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DA7" w:rsidRDefault="006C2DA7">
          <w:pPr>
            <w:pStyle w:val="TOC2"/>
            <w:tabs>
              <w:tab w:val="right" w:leader="dot" w:pos="8630"/>
            </w:tabs>
            <w:rPr>
              <w:noProof/>
              <w:color w:val="auto"/>
              <w:lang w:val="en-IE" w:eastAsia="en-IE"/>
            </w:rPr>
          </w:pPr>
          <w:hyperlink w:anchor="_Toc468468272" w:history="1">
            <w:r w:rsidRPr="009E1C54">
              <w:rPr>
                <w:rStyle w:val="Hyperlink"/>
                <w:noProof/>
              </w:rPr>
              <w:t>additional Programming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DA7" w:rsidRDefault="006C2DA7">
          <w:pPr>
            <w:pStyle w:val="TOC2"/>
            <w:tabs>
              <w:tab w:val="right" w:leader="dot" w:pos="8630"/>
            </w:tabs>
            <w:rPr>
              <w:noProof/>
              <w:color w:val="auto"/>
              <w:lang w:val="en-IE" w:eastAsia="en-IE"/>
            </w:rPr>
          </w:pPr>
          <w:hyperlink w:anchor="_Toc468468273" w:history="1">
            <w:r w:rsidRPr="009E1C54">
              <w:rPr>
                <w:rStyle w:val="Hyperlink"/>
                <w:noProof/>
              </w:rPr>
              <w:t>The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DA7" w:rsidRDefault="006C2DA7">
          <w:pPr>
            <w:pStyle w:val="TOC1"/>
            <w:tabs>
              <w:tab w:val="right" w:leader="dot" w:pos="8630"/>
            </w:tabs>
            <w:rPr>
              <w:noProof/>
              <w:color w:val="auto"/>
              <w:lang w:val="en-IE" w:eastAsia="en-IE"/>
            </w:rPr>
          </w:pPr>
          <w:hyperlink w:anchor="_Toc468468274" w:history="1">
            <w:r w:rsidRPr="009E1C54">
              <w:rPr>
                <w:rStyle w:val="Hyperlink"/>
                <w:noProof/>
              </w:rPr>
              <w:t>The 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DA7" w:rsidRDefault="006C2DA7">
          <w:pPr>
            <w:pStyle w:val="TOC2"/>
            <w:tabs>
              <w:tab w:val="right" w:leader="dot" w:pos="8630"/>
            </w:tabs>
            <w:rPr>
              <w:noProof/>
              <w:color w:val="auto"/>
              <w:lang w:val="en-IE" w:eastAsia="en-IE"/>
            </w:rPr>
          </w:pPr>
          <w:hyperlink w:anchor="_Toc468468275" w:history="1">
            <w:r w:rsidRPr="009E1C54">
              <w:rPr>
                <w:rStyle w:val="Hyperlink"/>
                <w:noProof/>
              </w:rPr>
              <w:t>The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DA7" w:rsidRDefault="006C2DA7">
          <w:pPr>
            <w:pStyle w:val="TOC3"/>
            <w:tabs>
              <w:tab w:val="right" w:leader="dot" w:pos="8630"/>
            </w:tabs>
            <w:rPr>
              <w:i w:val="0"/>
              <w:iCs w:val="0"/>
              <w:noProof/>
              <w:color w:val="auto"/>
              <w:lang w:val="en-IE" w:eastAsia="en-IE"/>
            </w:rPr>
          </w:pPr>
          <w:hyperlink w:anchor="_Toc468468276" w:history="1">
            <w:r w:rsidRPr="009E1C54">
              <w:rPr>
                <w:rStyle w:val="Hyperlink"/>
                <w:noProof/>
              </w:rPr>
              <w:t>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DA7" w:rsidRDefault="006C2DA7">
          <w:pPr>
            <w:pStyle w:val="TOC3"/>
            <w:tabs>
              <w:tab w:val="right" w:leader="dot" w:pos="8630"/>
            </w:tabs>
            <w:rPr>
              <w:i w:val="0"/>
              <w:iCs w:val="0"/>
              <w:noProof/>
              <w:color w:val="auto"/>
              <w:lang w:val="en-IE" w:eastAsia="en-IE"/>
            </w:rPr>
          </w:pPr>
          <w:hyperlink w:anchor="_Toc468468277" w:history="1">
            <w:r w:rsidRPr="009E1C54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DA7" w:rsidRDefault="006C2DA7">
          <w:pPr>
            <w:pStyle w:val="TOC3"/>
            <w:tabs>
              <w:tab w:val="right" w:leader="dot" w:pos="8630"/>
            </w:tabs>
            <w:rPr>
              <w:i w:val="0"/>
              <w:iCs w:val="0"/>
              <w:noProof/>
              <w:color w:val="auto"/>
              <w:lang w:val="en-IE" w:eastAsia="en-IE"/>
            </w:rPr>
          </w:pPr>
          <w:hyperlink w:anchor="_Toc468468278" w:history="1">
            <w:r w:rsidRPr="009E1C54">
              <w:rPr>
                <w:rStyle w:val="Hyperlink"/>
                <w:noProof/>
              </w:rPr>
              <w:t>HTML5 / CSS3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DA7" w:rsidRDefault="006C2DA7">
          <w:pPr>
            <w:pStyle w:val="TOC3"/>
            <w:tabs>
              <w:tab w:val="right" w:leader="dot" w:pos="8630"/>
            </w:tabs>
            <w:rPr>
              <w:i w:val="0"/>
              <w:iCs w:val="0"/>
              <w:noProof/>
              <w:color w:val="auto"/>
              <w:lang w:val="en-IE" w:eastAsia="en-IE"/>
            </w:rPr>
          </w:pPr>
          <w:hyperlink w:anchor="_Toc46846827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DA7" w:rsidRDefault="006C2DA7">
          <w:pPr>
            <w:pStyle w:val="TOC3"/>
            <w:tabs>
              <w:tab w:val="right" w:leader="dot" w:pos="8630"/>
            </w:tabs>
            <w:rPr>
              <w:i w:val="0"/>
              <w:iCs w:val="0"/>
              <w:noProof/>
              <w:color w:val="auto"/>
              <w:lang w:val="en-IE" w:eastAsia="en-IE"/>
            </w:rPr>
          </w:pPr>
          <w:hyperlink w:anchor="_Toc468468280" w:history="1">
            <w:r w:rsidRPr="009E1C54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DA7" w:rsidRDefault="006C2DA7">
          <w:pPr>
            <w:pStyle w:val="TOC3"/>
            <w:tabs>
              <w:tab w:val="right" w:leader="dot" w:pos="8630"/>
            </w:tabs>
            <w:rPr>
              <w:i w:val="0"/>
              <w:iCs w:val="0"/>
              <w:noProof/>
              <w:color w:val="auto"/>
              <w:lang w:val="en-IE" w:eastAsia="en-IE"/>
            </w:rPr>
          </w:pPr>
          <w:hyperlink w:anchor="_Toc468468281" w:history="1">
            <w:r w:rsidRPr="009E1C54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DA7" w:rsidRDefault="006C2DA7">
          <w:pPr>
            <w:pStyle w:val="TOC3"/>
            <w:tabs>
              <w:tab w:val="right" w:leader="dot" w:pos="8630"/>
            </w:tabs>
            <w:rPr>
              <w:i w:val="0"/>
              <w:iCs w:val="0"/>
              <w:noProof/>
              <w:color w:val="auto"/>
              <w:lang w:val="en-IE" w:eastAsia="en-IE"/>
            </w:rPr>
          </w:pPr>
          <w:hyperlink w:anchor="_Toc468468282" w:history="1">
            <w:r w:rsidRPr="009E1C54">
              <w:rPr>
                <w:rStyle w:val="Hyperlink"/>
                <w:noProof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DA7" w:rsidRDefault="006C2DA7">
          <w:pPr>
            <w:pStyle w:val="TOC1"/>
            <w:tabs>
              <w:tab w:val="right" w:leader="dot" w:pos="8630"/>
            </w:tabs>
            <w:rPr>
              <w:noProof/>
              <w:color w:val="auto"/>
              <w:lang w:val="en-IE" w:eastAsia="en-IE"/>
            </w:rPr>
          </w:pPr>
          <w:hyperlink w:anchor="_Toc468468283" w:history="1">
            <w:r w:rsidRPr="009E1C5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DA7" w:rsidRDefault="006C2DA7">
          <w:pPr>
            <w:pStyle w:val="TOC1"/>
            <w:tabs>
              <w:tab w:val="right" w:leader="dot" w:pos="8630"/>
            </w:tabs>
            <w:rPr>
              <w:noProof/>
              <w:color w:val="auto"/>
              <w:lang w:val="en-IE" w:eastAsia="en-IE"/>
            </w:rPr>
          </w:pPr>
          <w:hyperlink w:anchor="_Toc468468284" w:history="1">
            <w:r w:rsidRPr="009E1C5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F6B" w:rsidRDefault="00FB3F6B">
          <w:r>
            <w:rPr>
              <w:b/>
              <w:bCs/>
              <w:noProof/>
            </w:rPr>
            <w:fldChar w:fldCharType="end"/>
          </w:r>
        </w:p>
      </w:sdtContent>
    </w:sdt>
    <w:p w:rsidR="00FB3F6B" w:rsidRDefault="00FB3F6B">
      <w:pPr>
        <w:pStyle w:val="Heading1"/>
      </w:pPr>
    </w:p>
    <w:p w:rsidR="00FB3F6B" w:rsidRDefault="00FB3F6B">
      <w:pPr>
        <w:pStyle w:val="Heading1"/>
      </w:pPr>
    </w:p>
    <w:p w:rsidR="00FB3F6B" w:rsidRDefault="00FB3F6B" w:rsidP="00FB3F6B"/>
    <w:p w:rsidR="00FB3F6B" w:rsidRDefault="00FB3F6B" w:rsidP="00FB3F6B"/>
    <w:p w:rsidR="00FB3F6B" w:rsidRPr="00FB3F6B" w:rsidRDefault="00FB3F6B" w:rsidP="00FB3F6B"/>
    <w:p w:rsidR="00FB3F6B" w:rsidRDefault="00FB3F6B">
      <w:pPr>
        <w:pStyle w:val="Heading1"/>
      </w:pPr>
    </w:p>
    <w:p w:rsidR="0023420D" w:rsidRDefault="0023420D">
      <w:pPr>
        <w:pStyle w:val="Heading1"/>
      </w:pPr>
      <w:bookmarkStart w:id="6" w:name="_Toc468468269"/>
      <w:r>
        <w:t>Executive Summary</w:t>
      </w:r>
      <w:bookmarkEnd w:id="6"/>
      <w:r>
        <w:t xml:space="preserve"> </w:t>
      </w:r>
    </w:p>
    <w:p w:rsidR="00500D66" w:rsidRDefault="0023420D" w:rsidP="0023420D">
      <w:r>
        <w:t>This report sets out the projects aims and scope, the main aspect</w:t>
      </w:r>
      <w:r w:rsidR="004D2EBC">
        <w:t xml:space="preserve"> which</w:t>
      </w:r>
      <w:r>
        <w:t xml:space="preserve"> is to create a web based single page application that will dynamically load content into a web based application</w:t>
      </w:r>
      <w:r w:rsidR="004D2EBC">
        <w:t>.</w:t>
      </w:r>
      <w:r w:rsidR="00500D66">
        <w:t xml:space="preserve"> </w:t>
      </w:r>
      <w:r w:rsidR="004D2EBC">
        <w:t>T</w:t>
      </w:r>
      <w:r w:rsidR="00500D66">
        <w:t>his means that the web page does not reload when a link is click</w:t>
      </w:r>
      <w:r w:rsidR="004D2EBC">
        <w:t>ed</w:t>
      </w:r>
      <w:r w:rsidR="00500D66">
        <w:t xml:space="preserve"> within the page</w:t>
      </w:r>
      <w:r w:rsidR="004D2EBC">
        <w:t xml:space="preserve"> </w:t>
      </w:r>
      <w:r w:rsidR="00500D66">
        <w:t>(</w:t>
      </w:r>
      <w:r w:rsidR="004D2EBC">
        <w:t xml:space="preserve">i.e. </w:t>
      </w:r>
      <w:r w:rsidR="00500D66">
        <w:t>the whole page does not have to reload). The report details how the user should</w:t>
      </w:r>
      <w:r w:rsidR="004D2EBC">
        <w:t xml:space="preserve"> use the application and what happens</w:t>
      </w:r>
      <w:r w:rsidR="00500D66">
        <w:t xml:space="preserve"> behind the scenes.</w:t>
      </w:r>
    </w:p>
    <w:p w:rsidR="00500D66" w:rsidRDefault="00500D66" w:rsidP="0023420D">
      <w:r>
        <w:t>The front cover disp</w:t>
      </w:r>
      <w:r w:rsidR="004D2EBC">
        <w:t>lays all the different software</w:t>
      </w:r>
      <w:r>
        <w:t xml:space="preserve"> needed in order to create a web based single page application.</w:t>
      </w:r>
    </w:p>
    <w:p w:rsidR="0023420D" w:rsidRPr="0023420D" w:rsidRDefault="00500D66" w:rsidP="0023420D">
      <w:r>
        <w:t xml:space="preserve">   </w:t>
      </w:r>
    </w:p>
    <w:p w:rsidR="0023420D" w:rsidRDefault="0023420D">
      <w:pPr>
        <w:pStyle w:val="Heading1"/>
      </w:pPr>
    </w:p>
    <w:p w:rsidR="0023420D" w:rsidRDefault="0023420D">
      <w:pPr>
        <w:pStyle w:val="Heading1"/>
      </w:pPr>
    </w:p>
    <w:p w:rsidR="0023420D" w:rsidRDefault="0023420D">
      <w:pPr>
        <w:pStyle w:val="Heading1"/>
      </w:pPr>
    </w:p>
    <w:p w:rsidR="00FB3F6B" w:rsidRDefault="00FB3F6B" w:rsidP="00FB3F6B"/>
    <w:p w:rsidR="00FB3F6B" w:rsidRDefault="00FB3F6B" w:rsidP="00FB3F6B"/>
    <w:p w:rsidR="00FB3F6B" w:rsidRDefault="00FB3F6B" w:rsidP="00FB3F6B"/>
    <w:p w:rsidR="00FB3F6B" w:rsidRDefault="00FB3F6B" w:rsidP="00FB3F6B"/>
    <w:p w:rsidR="00FB3F6B" w:rsidRDefault="00FB3F6B" w:rsidP="00FB3F6B"/>
    <w:p w:rsidR="00FB3F6B" w:rsidRDefault="00FB3F6B" w:rsidP="00FB3F6B"/>
    <w:p w:rsidR="00FB3F6B" w:rsidRDefault="00FB3F6B" w:rsidP="00FB3F6B"/>
    <w:p w:rsidR="00FB3F6B" w:rsidRDefault="00FB3F6B" w:rsidP="00FB3F6B"/>
    <w:p w:rsidR="00FB3F6B" w:rsidRPr="00FB3F6B" w:rsidRDefault="00FB3F6B" w:rsidP="00FB3F6B"/>
    <w:p w:rsidR="00473E4A" w:rsidRDefault="00473E4A">
      <w:pPr>
        <w:pStyle w:val="Heading1"/>
      </w:pPr>
      <w:bookmarkStart w:id="7" w:name="_Toc468468270"/>
      <w:r>
        <w:lastRenderedPageBreak/>
        <w:t>The Assignment</w:t>
      </w:r>
      <w:bookmarkEnd w:id="7"/>
    </w:p>
    <w:p w:rsidR="001638F6" w:rsidRPr="00227935" w:rsidRDefault="00473E4A" w:rsidP="00227935">
      <w:pPr>
        <w:pStyle w:val="Heading2"/>
      </w:pPr>
      <w:bookmarkStart w:id="8" w:name="_Toc468468271"/>
      <w:r w:rsidRPr="00227935">
        <w:t>Scope</w:t>
      </w:r>
      <w:bookmarkEnd w:id="8"/>
      <w:r w:rsidRPr="00227935">
        <w:t xml:space="preserve">  </w:t>
      </w:r>
    </w:p>
    <w:p w:rsidR="00473E4A" w:rsidRDefault="00473E4A" w:rsidP="00473E4A">
      <w:pPr>
        <w:pStyle w:val="ListParagraph"/>
        <w:numPr>
          <w:ilvl w:val="0"/>
          <w:numId w:val="21"/>
        </w:numPr>
      </w:pPr>
      <w:r>
        <w:t>To develop a single-page web application(SPA)</w:t>
      </w:r>
    </w:p>
    <w:p w:rsidR="00473E4A" w:rsidRDefault="00473E4A" w:rsidP="00473E4A">
      <w:pPr>
        <w:pStyle w:val="ListParagraph"/>
        <w:numPr>
          <w:ilvl w:val="0"/>
          <w:numId w:val="21"/>
        </w:numPr>
      </w:pPr>
      <w:r>
        <w:t>The pr</w:t>
      </w:r>
      <w:r w:rsidR="004D2EBC">
        <w:t>ogramming language to be used is</w:t>
      </w:r>
      <w:r>
        <w:t xml:space="preserve"> Python</w:t>
      </w:r>
    </w:p>
    <w:p w:rsidR="00473E4A" w:rsidRDefault="00473E4A" w:rsidP="00473E4A">
      <w:pPr>
        <w:pStyle w:val="ListParagraph"/>
        <w:numPr>
          <w:ilvl w:val="0"/>
          <w:numId w:val="21"/>
        </w:numPr>
      </w:pPr>
      <w:r>
        <w:t>Frame work to be used is Flask (Micro Framework)</w:t>
      </w:r>
    </w:p>
    <w:p w:rsidR="00473E4A" w:rsidRDefault="00473E4A" w:rsidP="00473E4A">
      <w:pPr>
        <w:pStyle w:val="ListParagraph"/>
        <w:numPr>
          <w:ilvl w:val="0"/>
          <w:numId w:val="21"/>
        </w:numPr>
      </w:pPr>
      <w:r>
        <w:t xml:space="preserve">Jinja2 Templating  </w:t>
      </w:r>
    </w:p>
    <w:p w:rsidR="0023420D" w:rsidRDefault="0023420D" w:rsidP="00473E4A">
      <w:pPr>
        <w:pStyle w:val="ListParagraph"/>
        <w:numPr>
          <w:ilvl w:val="0"/>
          <w:numId w:val="21"/>
        </w:numPr>
      </w:pPr>
      <w:r>
        <w:t xml:space="preserve">GitHub </w:t>
      </w:r>
    </w:p>
    <w:p w:rsidR="0023420D" w:rsidRPr="00227935" w:rsidRDefault="0023420D" w:rsidP="00227935">
      <w:pPr>
        <w:pStyle w:val="Heading2"/>
      </w:pPr>
      <w:bookmarkStart w:id="9" w:name="_Toc468468272"/>
      <w:r w:rsidRPr="00227935">
        <w:t>additional Programming code</w:t>
      </w:r>
      <w:bookmarkEnd w:id="9"/>
    </w:p>
    <w:p w:rsidR="0023420D" w:rsidRDefault="0023420D" w:rsidP="0023420D">
      <w:pPr>
        <w:pStyle w:val="ListParagraph"/>
        <w:numPr>
          <w:ilvl w:val="0"/>
          <w:numId w:val="22"/>
        </w:numPr>
      </w:pPr>
      <w:r>
        <w:t>Ajax</w:t>
      </w:r>
    </w:p>
    <w:p w:rsidR="0023420D" w:rsidRDefault="0023420D" w:rsidP="0023420D">
      <w:pPr>
        <w:pStyle w:val="ListParagraph"/>
        <w:numPr>
          <w:ilvl w:val="0"/>
          <w:numId w:val="22"/>
        </w:numPr>
      </w:pPr>
      <w:r>
        <w:t>JQuery</w:t>
      </w:r>
    </w:p>
    <w:p w:rsidR="0023420D" w:rsidRDefault="0023420D" w:rsidP="0023420D">
      <w:pPr>
        <w:pStyle w:val="ListParagraph"/>
        <w:numPr>
          <w:ilvl w:val="0"/>
          <w:numId w:val="22"/>
        </w:numPr>
      </w:pPr>
      <w:r>
        <w:t>Html5</w:t>
      </w:r>
    </w:p>
    <w:p w:rsidR="0023420D" w:rsidRDefault="0023420D" w:rsidP="0023420D">
      <w:pPr>
        <w:pStyle w:val="ListParagraph"/>
        <w:numPr>
          <w:ilvl w:val="0"/>
          <w:numId w:val="22"/>
        </w:numPr>
      </w:pPr>
      <w:r>
        <w:t>CSS3</w:t>
      </w:r>
    </w:p>
    <w:p w:rsidR="0023420D" w:rsidRDefault="0023420D" w:rsidP="0023420D">
      <w:pPr>
        <w:pStyle w:val="ListParagraph"/>
        <w:numPr>
          <w:ilvl w:val="0"/>
          <w:numId w:val="22"/>
        </w:numPr>
      </w:pPr>
      <w:r>
        <w:t>JavaScript</w:t>
      </w:r>
    </w:p>
    <w:p w:rsidR="0023420D" w:rsidRPr="0023420D" w:rsidRDefault="0023420D" w:rsidP="0023420D">
      <w:pPr>
        <w:pStyle w:val="ListParagraph"/>
        <w:numPr>
          <w:ilvl w:val="0"/>
          <w:numId w:val="22"/>
        </w:numPr>
      </w:pPr>
      <w:r>
        <w:t xml:space="preserve">MySQL </w:t>
      </w:r>
    </w:p>
    <w:p w:rsidR="00473E4A" w:rsidRDefault="00227935" w:rsidP="00227935">
      <w:pPr>
        <w:pStyle w:val="Heading2"/>
      </w:pPr>
      <w:bookmarkStart w:id="10" w:name="_Toc468468273"/>
      <w:r>
        <w:t>The I</w:t>
      </w:r>
      <w:r w:rsidR="00473E4A">
        <w:t>dea</w:t>
      </w:r>
      <w:bookmarkEnd w:id="10"/>
      <w:r w:rsidR="00473E4A">
        <w:t xml:space="preserve"> </w:t>
      </w:r>
    </w:p>
    <w:p w:rsidR="00473E4A" w:rsidRDefault="00473E4A" w:rsidP="00473E4A">
      <w:r>
        <w:t xml:space="preserve">The web application is a club website, in which the clubs information can be accessed. The user will be able to see the class times, the clubs location, </w:t>
      </w:r>
      <w:r w:rsidR="004D2EBC">
        <w:t xml:space="preserve">a </w:t>
      </w:r>
      <w:r>
        <w:t>contact form which allows comments, registration of a user and a login</w:t>
      </w:r>
      <w:r w:rsidR="004D2EBC">
        <w:t>. Lastly,</w:t>
      </w:r>
      <w:r w:rsidR="0023420D">
        <w:t xml:space="preserve"> instructor’s information </w:t>
      </w:r>
      <w:r w:rsidR="004D2EBC">
        <w:t xml:space="preserve">is </w:t>
      </w:r>
      <w:r w:rsidR="0023420D">
        <w:t>controlled with CSS.</w:t>
      </w:r>
    </w:p>
    <w:p w:rsidR="003F7AD2" w:rsidRPr="00227935" w:rsidRDefault="00227935" w:rsidP="00227935">
      <w:pPr>
        <w:pStyle w:val="Heading1"/>
      </w:pPr>
      <w:bookmarkStart w:id="11" w:name="_Toc468468274"/>
      <w:r w:rsidRPr="00227935">
        <w:t>T</w:t>
      </w:r>
      <w:r w:rsidR="003F7AD2" w:rsidRPr="00227935">
        <w:t>he user guide</w:t>
      </w:r>
      <w:bookmarkEnd w:id="11"/>
    </w:p>
    <w:p w:rsidR="0023420D" w:rsidRPr="00473E4A" w:rsidRDefault="003F7AD2" w:rsidP="00473E4A">
      <w:r>
        <w:rPr>
          <w:noProof/>
          <w:lang w:val="en-IE" w:eastAsia="en-IE"/>
        </w:rPr>
        <w:drawing>
          <wp:inline distT="0" distB="0" distL="0" distR="0" wp14:anchorId="50E725DF" wp14:editId="7B1FA663">
            <wp:extent cx="2228193" cy="1075413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2744" cy="10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1638F6" w:rsidRDefault="003F7AD2" w:rsidP="007021DE">
      <w:r>
        <w:t>The index page gi</w:t>
      </w:r>
      <w:r w:rsidR="004D2EBC">
        <w:t xml:space="preserve">ves the user a slide show, which </w:t>
      </w:r>
      <w:r>
        <w:t>displays 3 images relating to the karate club. It displays the club</w:t>
      </w:r>
      <w:r w:rsidR="004D2EBC">
        <w:t>’</w:t>
      </w:r>
      <w:r>
        <w:t>s logo which lin</w:t>
      </w:r>
      <w:r w:rsidR="004D2EBC">
        <w:t>ks to the class time and costs. T</w:t>
      </w:r>
      <w:r>
        <w:t xml:space="preserve">he navigation bar has buttons to the home page, instructors, </w:t>
      </w:r>
      <w:proofErr w:type="gramStart"/>
      <w:r>
        <w:t>classes</w:t>
      </w:r>
      <w:proofErr w:type="gramEnd"/>
      <w:r>
        <w:t>, about us and contact us. Above the navigation bar there is a registration button and a login.</w:t>
      </w:r>
    </w:p>
    <w:p w:rsidR="003F7AD2" w:rsidRDefault="003F7AD2" w:rsidP="007021DE">
      <w:r>
        <w:t>The user guide for this web application is quite simple as most users are quite familiar with the use of buttons on web sites</w:t>
      </w:r>
      <w:r w:rsidR="004D2EBC">
        <w:t>.</w:t>
      </w:r>
      <w:r>
        <w:t xml:space="preserve"> </w:t>
      </w:r>
      <w:r w:rsidR="004D2EBC">
        <w:t>I</w:t>
      </w:r>
      <w:r>
        <w:t xml:space="preserve">f </w:t>
      </w:r>
      <w:r w:rsidR="004D2EBC">
        <w:t xml:space="preserve">an individual </w:t>
      </w:r>
      <w:r>
        <w:t>click</w:t>
      </w:r>
      <w:r w:rsidR="004D2EBC">
        <w:t>s</w:t>
      </w:r>
      <w:r>
        <w:t xml:space="preserve"> on a button it will display content relating to the name on the button. </w:t>
      </w:r>
    </w:p>
    <w:p w:rsidR="003F7AD2" w:rsidRDefault="003F7AD2" w:rsidP="007021DE">
      <w:r>
        <w:lastRenderedPageBreak/>
        <w:t>For this application I remained with a format that the user would be able to navigate easily in order to give</w:t>
      </w:r>
      <w:r w:rsidR="00711C7D">
        <w:t xml:space="preserve"> a fluid experience.</w:t>
      </w:r>
    </w:p>
    <w:p w:rsidR="00711C7D" w:rsidRDefault="00711C7D" w:rsidP="007021DE">
      <w:r>
        <w:t xml:space="preserve">The </w:t>
      </w:r>
      <w:r w:rsidR="00FB3F6B">
        <w:t xml:space="preserve">user guide </w:t>
      </w:r>
      <w:r>
        <w:t xml:space="preserve">steps </w:t>
      </w:r>
    </w:p>
    <w:p w:rsidR="00711C7D" w:rsidRDefault="00711C7D" w:rsidP="00711C7D">
      <w:pPr>
        <w:pStyle w:val="ListParagraph"/>
        <w:numPr>
          <w:ilvl w:val="0"/>
          <w:numId w:val="23"/>
        </w:numPr>
      </w:pPr>
      <w:r>
        <w:t xml:space="preserve">Main page loads </w:t>
      </w:r>
    </w:p>
    <w:p w:rsidR="00711C7D" w:rsidRDefault="004D2EBC" w:rsidP="00711C7D">
      <w:pPr>
        <w:pStyle w:val="ListParagraph"/>
        <w:numPr>
          <w:ilvl w:val="0"/>
          <w:numId w:val="23"/>
        </w:numPr>
      </w:pPr>
      <w:r>
        <w:t>User c</w:t>
      </w:r>
      <w:r w:rsidR="00711C7D">
        <w:t xml:space="preserve">an view the images before clicking on a button </w:t>
      </w:r>
    </w:p>
    <w:p w:rsidR="00711C7D" w:rsidRDefault="00711C7D" w:rsidP="00711C7D">
      <w:pPr>
        <w:pStyle w:val="ListParagraph"/>
        <w:numPr>
          <w:ilvl w:val="0"/>
          <w:numId w:val="23"/>
        </w:numPr>
      </w:pPr>
      <w:r>
        <w:t xml:space="preserve">User </w:t>
      </w:r>
      <w:r w:rsidR="004D2EBC">
        <w:t>can click</w:t>
      </w:r>
      <w:r>
        <w:t xml:space="preserve"> on the </w:t>
      </w:r>
      <w:r w:rsidR="004D2EBC">
        <w:t>‘I</w:t>
      </w:r>
      <w:r>
        <w:t>nstructors</w:t>
      </w:r>
      <w:r w:rsidR="004D2EBC">
        <w:t>’</w:t>
      </w:r>
      <w:r w:rsidR="008660E6">
        <w:t xml:space="preserve"> and the content for those</w:t>
      </w:r>
      <w:r>
        <w:t xml:space="preserve"> i</w:t>
      </w:r>
      <w:r w:rsidR="008660E6">
        <w:t>nstructor</w:t>
      </w:r>
      <w:r>
        <w:t>s loads without a total page refresh</w:t>
      </w:r>
    </w:p>
    <w:p w:rsidR="00711C7D" w:rsidRDefault="00711C7D" w:rsidP="00711C7D">
      <w:pPr>
        <w:pStyle w:val="ListParagraph"/>
        <w:numPr>
          <w:ilvl w:val="0"/>
          <w:numId w:val="23"/>
        </w:numPr>
      </w:pPr>
      <w:r>
        <w:t xml:space="preserve">The instructor’s page has images that when </w:t>
      </w:r>
      <w:r w:rsidR="004D2EBC">
        <w:t>t</w:t>
      </w:r>
      <w:r>
        <w:t xml:space="preserve">he mouse </w:t>
      </w:r>
      <w:r w:rsidR="008660E6">
        <w:t>is hovered over the image of an</w:t>
      </w:r>
      <w:r>
        <w:t xml:space="preserve"> instructor it flips over to reveal details about him or her</w:t>
      </w:r>
    </w:p>
    <w:p w:rsidR="00711C7D" w:rsidRDefault="008660E6" w:rsidP="00711C7D">
      <w:pPr>
        <w:pStyle w:val="ListParagraph"/>
        <w:numPr>
          <w:ilvl w:val="0"/>
          <w:numId w:val="23"/>
        </w:numPr>
      </w:pPr>
      <w:r>
        <w:t>User can click on the ‘A</w:t>
      </w:r>
      <w:r w:rsidR="00711C7D">
        <w:t>bout us</w:t>
      </w:r>
      <w:r>
        <w:t>’</w:t>
      </w:r>
      <w:r w:rsidR="00711C7D">
        <w:t>, and the content of th</w:t>
      </w:r>
      <w:r>
        <w:t xml:space="preserve">at </w:t>
      </w:r>
      <w:r w:rsidR="00711C7D">
        <w:t>pag</w:t>
      </w:r>
      <w:r>
        <w:t>e again is</w:t>
      </w:r>
      <w:r w:rsidR="00711C7D">
        <w:t xml:space="preserve"> loaded without a total page refresh</w:t>
      </w:r>
    </w:p>
    <w:p w:rsidR="00711C7D" w:rsidRDefault="00711C7D" w:rsidP="00711C7D">
      <w:pPr>
        <w:pStyle w:val="ListParagraph"/>
        <w:numPr>
          <w:ilvl w:val="0"/>
          <w:numId w:val="23"/>
        </w:numPr>
      </w:pPr>
      <w:r>
        <w:t xml:space="preserve">The </w:t>
      </w:r>
      <w:r w:rsidR="008660E6">
        <w:t>‘A</w:t>
      </w:r>
      <w:r>
        <w:t>bout us</w:t>
      </w:r>
      <w:r w:rsidR="008660E6">
        <w:t>’</w:t>
      </w:r>
      <w:r>
        <w:t xml:space="preserve"> sets out the club</w:t>
      </w:r>
      <w:r w:rsidR="004D2EBC">
        <w:t>’</w:t>
      </w:r>
      <w:r>
        <w:t xml:space="preserve">s aims and has </w:t>
      </w:r>
      <w:r w:rsidR="004D2EBC">
        <w:t>a link to the m</w:t>
      </w:r>
      <w:r>
        <w:t>ain governing bodies instructors</w:t>
      </w:r>
    </w:p>
    <w:p w:rsidR="00711C7D" w:rsidRDefault="00711C7D" w:rsidP="00711C7D">
      <w:pPr>
        <w:pStyle w:val="ListParagraph"/>
        <w:numPr>
          <w:ilvl w:val="0"/>
          <w:numId w:val="23"/>
        </w:numPr>
      </w:pPr>
      <w:r>
        <w:t>Us</w:t>
      </w:r>
      <w:r w:rsidR="004D2EBC">
        <w:t>er can click on the ‘Classes’ button. T</w:t>
      </w:r>
      <w:r>
        <w:t>his page contain</w:t>
      </w:r>
      <w:r w:rsidR="008660E6">
        <w:t>s</w:t>
      </w:r>
      <w:r>
        <w:t xml:space="preserve"> class times and class </w:t>
      </w:r>
      <w:r w:rsidR="00F62308">
        <w:t>etiquette</w:t>
      </w:r>
      <w:r>
        <w:t xml:space="preserve"> </w:t>
      </w:r>
    </w:p>
    <w:p w:rsidR="00A16F7D" w:rsidRDefault="00A16F7D" w:rsidP="00711C7D">
      <w:pPr>
        <w:pStyle w:val="ListParagraph"/>
        <w:numPr>
          <w:ilvl w:val="0"/>
          <w:numId w:val="23"/>
        </w:numPr>
      </w:pPr>
      <w:r>
        <w:t xml:space="preserve">User </w:t>
      </w:r>
      <w:r w:rsidR="004D2EBC">
        <w:t>can click</w:t>
      </w:r>
      <w:r>
        <w:t xml:space="preserve"> on the </w:t>
      </w:r>
      <w:r w:rsidR="008660E6">
        <w:t>‘</w:t>
      </w:r>
      <w:r>
        <w:t>FAQ</w:t>
      </w:r>
      <w:r w:rsidR="008660E6">
        <w:t>’</w:t>
      </w:r>
      <w:r>
        <w:t xml:space="preserve"> button and the content based on question</w:t>
      </w:r>
      <w:r w:rsidR="008660E6">
        <w:t>s</w:t>
      </w:r>
      <w:r>
        <w:t xml:space="preserve"> asked</w:t>
      </w:r>
      <w:r w:rsidR="008660E6">
        <w:t xml:space="preserve"> and answered is loaded</w:t>
      </w:r>
      <w:r>
        <w:t xml:space="preserve"> without a full page refresh </w:t>
      </w:r>
    </w:p>
    <w:p w:rsidR="00E30380" w:rsidRDefault="00A16F7D" w:rsidP="00711C7D">
      <w:pPr>
        <w:pStyle w:val="ListParagraph"/>
        <w:numPr>
          <w:ilvl w:val="0"/>
          <w:numId w:val="23"/>
        </w:numPr>
      </w:pPr>
      <w:r>
        <w:t xml:space="preserve">The user </w:t>
      </w:r>
      <w:r w:rsidR="008660E6">
        <w:t>can click</w:t>
      </w:r>
      <w:r>
        <w:t xml:space="preserve"> on the </w:t>
      </w:r>
      <w:r w:rsidR="008660E6">
        <w:t>‘Sign up’</w:t>
      </w:r>
      <w:r>
        <w:t xml:space="preserve"> button which is l</w:t>
      </w:r>
      <w:r w:rsidR="008660E6">
        <w:t>ocated above the navigation bar. It loads a form into the sign up page whereby</w:t>
      </w:r>
      <w:r>
        <w:t xml:space="preserve"> the user can input a user name, email and password</w:t>
      </w:r>
      <w:r w:rsidR="008660E6">
        <w:t>.</w:t>
      </w:r>
      <w:r>
        <w:t xml:space="preserve"> </w:t>
      </w:r>
      <w:r w:rsidR="008660E6">
        <w:t>T</w:t>
      </w:r>
      <w:r>
        <w:t>he user must accept the privacy in order to complete registration</w:t>
      </w:r>
      <w:r w:rsidR="008660E6">
        <w:t>.</w:t>
      </w:r>
      <w:r>
        <w:t xml:space="preserve"> </w:t>
      </w:r>
      <w:r w:rsidR="008660E6">
        <w:t>A</w:t>
      </w:r>
      <w:r>
        <w:t xml:space="preserve">fter </w:t>
      </w:r>
      <w:r w:rsidR="00E30380">
        <w:t>successful</w:t>
      </w:r>
      <w:r>
        <w:t xml:space="preserve"> registration</w:t>
      </w:r>
      <w:r w:rsidR="008660E6">
        <w:t>, the</w:t>
      </w:r>
      <w:r w:rsidR="00E30380">
        <w:t xml:space="preserve"> user </w:t>
      </w:r>
      <w:r w:rsidR="008660E6">
        <w:t xml:space="preserve">is </w:t>
      </w:r>
      <w:r w:rsidR="00E30380">
        <w:t xml:space="preserve">redirected to </w:t>
      </w:r>
      <w:r w:rsidR="008660E6">
        <w:t xml:space="preserve">the </w:t>
      </w:r>
      <w:r w:rsidR="00E30380">
        <w:t>home page</w:t>
      </w:r>
    </w:p>
    <w:p w:rsidR="00E30380" w:rsidRDefault="008660E6" w:rsidP="00711C7D">
      <w:pPr>
        <w:pStyle w:val="ListParagraph"/>
        <w:numPr>
          <w:ilvl w:val="0"/>
          <w:numId w:val="23"/>
        </w:numPr>
      </w:pPr>
      <w:r>
        <w:t>The user can click</w:t>
      </w:r>
      <w:r w:rsidR="00E30380">
        <w:t xml:space="preserve"> on the </w:t>
      </w:r>
      <w:r>
        <w:t>‘L</w:t>
      </w:r>
      <w:r w:rsidR="00E30380">
        <w:t>ogin</w:t>
      </w:r>
      <w:r>
        <w:t>’</w:t>
      </w:r>
      <w:r w:rsidR="00E30380">
        <w:t xml:space="preserve"> button which is located above the navigation bar</w:t>
      </w:r>
      <w:r>
        <w:t>. T</w:t>
      </w:r>
      <w:r w:rsidR="00E30380">
        <w:t xml:space="preserve">he login page </w:t>
      </w:r>
      <w:r>
        <w:t>allows</w:t>
      </w:r>
      <w:r w:rsidR="00E30380">
        <w:t xml:space="preserve"> the user to enter </w:t>
      </w:r>
      <w:r>
        <w:t>in their user</w:t>
      </w:r>
      <w:r w:rsidR="00E30380">
        <w:t>name and password</w:t>
      </w:r>
    </w:p>
    <w:p w:rsidR="000A4BE1" w:rsidRDefault="00E30380" w:rsidP="00711C7D">
      <w:pPr>
        <w:pStyle w:val="ListParagraph"/>
        <w:numPr>
          <w:ilvl w:val="0"/>
          <w:numId w:val="23"/>
        </w:numPr>
      </w:pPr>
      <w:r>
        <w:t xml:space="preserve">The user </w:t>
      </w:r>
      <w:r w:rsidR="008660E6">
        <w:t>can click</w:t>
      </w:r>
      <w:r>
        <w:t xml:space="preserve"> o</w:t>
      </w:r>
      <w:r w:rsidR="008660E6">
        <w:t>n the ‘C</w:t>
      </w:r>
      <w:r w:rsidR="000A4BE1">
        <w:t>ontact us</w:t>
      </w:r>
      <w:r w:rsidR="008660E6">
        <w:t>’ button and a Google form and Google map is displayed. T</w:t>
      </w:r>
      <w:r w:rsidR="000A4BE1">
        <w:t>here is a full page reload due to the fa</w:t>
      </w:r>
      <w:r w:rsidR="008660E6">
        <w:t>ct that the page has to access G</w:t>
      </w:r>
      <w:r w:rsidR="000A4BE1">
        <w:t>oogle</w:t>
      </w:r>
      <w:r w:rsidR="008660E6">
        <w:t>’s Application Programming Interface (API)</w:t>
      </w:r>
      <w:r w:rsidR="000A4BE1">
        <w:t>. The contact form allows the user</w:t>
      </w:r>
      <w:r w:rsidR="008660E6">
        <w:t xml:space="preserve"> to leave their</w:t>
      </w:r>
      <w:r w:rsidR="000A4BE1">
        <w:t xml:space="preserve"> details and </w:t>
      </w:r>
      <w:r w:rsidR="008660E6">
        <w:t xml:space="preserve">leave </w:t>
      </w:r>
      <w:r w:rsidR="000A4BE1">
        <w:t>any comments</w:t>
      </w:r>
      <w:r w:rsidR="008660E6">
        <w:t>. T</w:t>
      </w:r>
      <w:r w:rsidR="000A4BE1">
        <w:t>he site admin</w:t>
      </w:r>
      <w:r w:rsidR="008660E6">
        <w:t>istrator will receive an email including the details, which will also be placed</w:t>
      </w:r>
      <w:r w:rsidR="000A4BE1">
        <w:t xml:space="preserve"> into a spreadsheet</w:t>
      </w:r>
    </w:p>
    <w:p w:rsidR="00FB3F6B" w:rsidRDefault="00FB3F6B" w:rsidP="000A4BE1"/>
    <w:p w:rsidR="00FB3F6B" w:rsidRDefault="00FB3F6B" w:rsidP="000A4BE1"/>
    <w:p w:rsidR="00FB3F6B" w:rsidRDefault="00FB3F6B" w:rsidP="000A4BE1"/>
    <w:p w:rsidR="00FB3F6B" w:rsidRDefault="00FB3F6B" w:rsidP="000A4BE1"/>
    <w:p w:rsidR="00FB3F6B" w:rsidRDefault="00FB3F6B" w:rsidP="000A4BE1"/>
    <w:p w:rsidR="00FB3F6B" w:rsidRDefault="00FB3F6B" w:rsidP="000A4BE1"/>
    <w:p w:rsidR="00FB3F6B" w:rsidRDefault="00FB3F6B" w:rsidP="000A4BE1"/>
    <w:p w:rsidR="00E30380" w:rsidRDefault="000A4BE1" w:rsidP="000A4BE1">
      <w:r>
        <w:t xml:space="preserve"> </w:t>
      </w:r>
    </w:p>
    <w:p w:rsidR="00FB3F6B" w:rsidRDefault="00FB3F6B" w:rsidP="000A4BE1"/>
    <w:p w:rsidR="000A4BE1" w:rsidRDefault="00E30380" w:rsidP="00E30380">
      <w:pPr>
        <w:pStyle w:val="Heading2"/>
      </w:pPr>
      <w:bookmarkStart w:id="12" w:name="_Toc468468275"/>
      <w:r>
        <w:t>The backend</w:t>
      </w:r>
      <w:bookmarkEnd w:id="12"/>
    </w:p>
    <w:p w:rsidR="00FB3F6B" w:rsidRPr="00FB3F6B" w:rsidRDefault="00FB3F6B" w:rsidP="00FB3F6B">
      <w:r>
        <w:rPr>
          <w:noProof/>
          <w:lang w:val="en-IE" w:eastAsia="en-IE"/>
        </w:rPr>
        <w:drawing>
          <wp:anchor distT="0" distB="0" distL="114300" distR="114300" simplePos="0" relativeHeight="251668480" behindDoc="1" locked="0" layoutInCell="1" allowOverlap="1" wp14:anchorId="189F4941" wp14:editId="31CA0108">
            <wp:simplePos x="0" y="0"/>
            <wp:positionH relativeFrom="column">
              <wp:posOffset>3743</wp:posOffset>
            </wp:positionH>
            <wp:positionV relativeFrom="paragraph">
              <wp:posOffset>200266</wp:posOffset>
            </wp:positionV>
            <wp:extent cx="1030013" cy="40307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as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013" cy="40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0380" w:rsidRDefault="00E30380" w:rsidP="00E30380">
      <w:pPr>
        <w:pStyle w:val="Heading2"/>
      </w:pPr>
      <w:r>
        <w:t xml:space="preserve"> </w:t>
      </w:r>
    </w:p>
    <w:p w:rsidR="007B6EEC" w:rsidRPr="007B6EEC" w:rsidRDefault="007B6EEC" w:rsidP="007B6EEC">
      <w:pPr>
        <w:pStyle w:val="Heading3"/>
      </w:pPr>
      <w:bookmarkStart w:id="13" w:name="_Toc468468276"/>
      <w:r>
        <w:t>Flask</w:t>
      </w:r>
      <w:bookmarkEnd w:id="13"/>
    </w:p>
    <w:p w:rsidR="00FB3F6B" w:rsidRDefault="000A4BE1" w:rsidP="00FB3F6B">
      <w:r>
        <w:t>The website is hosted on Flask micro frame work</w:t>
      </w:r>
      <w:r w:rsidR="008660E6">
        <w:t xml:space="preserve"> and uses Python. I</w:t>
      </w:r>
      <w:r w:rsidR="007B6EEC">
        <w:t>n o</w:t>
      </w:r>
      <w:r w:rsidR="008660E6">
        <w:t>rder to install Flask onto my PC,</w:t>
      </w:r>
      <w:r w:rsidR="007B6EEC">
        <w:t xml:space="preserve"> I needed to install a program called Anaconda which uses Flask.</w:t>
      </w:r>
    </w:p>
    <w:p w:rsidR="000A4BE1" w:rsidRDefault="00227935" w:rsidP="00FB3F6B">
      <w:r>
        <w:rPr>
          <w:noProof/>
          <w:lang w:val="en-IE" w:eastAsia="en-IE"/>
        </w:rPr>
        <w:drawing>
          <wp:anchor distT="0" distB="0" distL="114300" distR="114300" simplePos="0" relativeHeight="251676672" behindDoc="1" locked="0" layoutInCell="1" allowOverlap="1" wp14:anchorId="6A28207D" wp14:editId="207350D3">
            <wp:simplePos x="0" y="0"/>
            <wp:positionH relativeFrom="column">
              <wp:posOffset>3258</wp:posOffset>
            </wp:positionH>
            <wp:positionV relativeFrom="paragraph">
              <wp:posOffset>612862</wp:posOffset>
            </wp:positionV>
            <wp:extent cx="685559" cy="315926"/>
            <wp:effectExtent l="0" t="0" r="635" b="825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inja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559" cy="315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EEC">
        <w:t>There are over 100 pre-built packages within Anaconda Fl</w:t>
      </w:r>
      <w:r w:rsidR="008660E6">
        <w:t>ask and MySQL being among them. Wit</w:t>
      </w:r>
      <w:r w:rsidR="007B6EEC">
        <w:t>h a simple “</w:t>
      </w:r>
      <w:proofErr w:type="spellStart"/>
      <w:r w:rsidR="007B6EEC">
        <w:t>conda</w:t>
      </w:r>
      <w:proofErr w:type="spellEnd"/>
      <w:r w:rsidR="000A4BE1">
        <w:t xml:space="preserve"> </w:t>
      </w:r>
      <w:r w:rsidR="007B6EEC">
        <w:t>install &lt;package name&gt;” over 620 more packages can be installed.</w:t>
      </w:r>
    </w:p>
    <w:p w:rsidR="0000356D" w:rsidRDefault="0000356D" w:rsidP="0000356D">
      <w:pPr>
        <w:pStyle w:val="Heading3"/>
      </w:pPr>
    </w:p>
    <w:p w:rsidR="0000356D" w:rsidRDefault="0000356D" w:rsidP="000A4BE1">
      <w:r>
        <w:t>Jinja2</w:t>
      </w:r>
    </w:p>
    <w:p w:rsidR="008E0147" w:rsidRDefault="0000356D" w:rsidP="000A4BE1">
      <w:r>
        <w:t>The web application also use</w:t>
      </w:r>
      <w:r w:rsidR="008660E6">
        <w:t>s</w:t>
      </w:r>
      <w:r>
        <w:t xml:space="preserve"> Jinja2 templating, which allows the use of a basic page layout that would normally be repeated </w:t>
      </w:r>
      <w:r w:rsidR="008660E6">
        <w:t>on each page of the application. The template contains</w:t>
      </w:r>
      <w:r>
        <w:t xml:space="preserve"> all the header information, such as links to the bootstrap</w:t>
      </w:r>
      <w:r w:rsidR="00667943">
        <w:t>,</w:t>
      </w:r>
      <w:r>
        <w:t xml:space="preserve"> C</w:t>
      </w:r>
      <w:r w:rsidR="00667943">
        <w:t xml:space="preserve">ontent </w:t>
      </w:r>
      <w:r>
        <w:t>D</w:t>
      </w:r>
      <w:r w:rsidR="00667943">
        <w:t xml:space="preserve">elivery Network (CDN) and style sheets. It </w:t>
      </w:r>
      <w:r>
        <w:t xml:space="preserve">also </w:t>
      </w:r>
      <w:r w:rsidR="008E0147">
        <w:t xml:space="preserve">contains navigation buttons and </w:t>
      </w:r>
      <w:r w:rsidR="00667943">
        <w:t>a footer. It essentially contains any piece of repeat code that would appear on all pages of a standard website. W</w:t>
      </w:r>
      <w:r w:rsidR="008E0147">
        <w:t>ith the use of body tags</w:t>
      </w:r>
      <w:r w:rsidR="00667943">
        <w:t>,</w:t>
      </w:r>
      <w:r w:rsidR="008E0147">
        <w:t xml:space="preserve"> Jinja2 allows the insertion of content that is between matching body tags.</w:t>
      </w:r>
    </w:p>
    <w:p w:rsidR="0000356D" w:rsidRDefault="008E0147" w:rsidP="000A4BE1">
      <w:r>
        <w:t>E</w:t>
      </w:r>
      <w:r w:rsidR="00FB3F6B">
        <w:t>xample of</w:t>
      </w:r>
      <w:r>
        <w:t xml:space="preserve"> a body tag:</w:t>
      </w:r>
      <w:r w:rsidRPr="008E0147">
        <w:t xml:space="preserve"> {% block body %}</w:t>
      </w:r>
      <w:proofErr w:type="gramStart"/>
      <w:r>
        <w:t>&lt;content</w:t>
      </w:r>
      <w:proofErr w:type="gramEnd"/>
      <w:r>
        <w:t xml:space="preserve">&gt; </w:t>
      </w:r>
      <w:r w:rsidRPr="008E0147">
        <w:t xml:space="preserve">{% </w:t>
      </w:r>
      <w:proofErr w:type="spellStart"/>
      <w:r w:rsidRPr="008E0147">
        <w:t>endblock</w:t>
      </w:r>
      <w:proofErr w:type="spellEnd"/>
      <w:r w:rsidRPr="008E0147">
        <w:t xml:space="preserve"> %}</w:t>
      </w:r>
      <w:r>
        <w:t xml:space="preserve"> </w:t>
      </w:r>
      <w:r w:rsidR="0000356D">
        <w:t xml:space="preserve">   </w:t>
      </w:r>
    </w:p>
    <w:p w:rsidR="007B6EEC" w:rsidRPr="000A4BE1" w:rsidRDefault="007B6EEC" w:rsidP="000A4BE1">
      <w:r>
        <w:rPr>
          <w:noProof/>
          <w:lang w:val="en-IE" w:eastAsia="en-IE"/>
        </w:rPr>
        <w:drawing>
          <wp:anchor distT="0" distB="0" distL="114300" distR="114300" simplePos="0" relativeHeight="251670528" behindDoc="1" locked="0" layoutInCell="1" allowOverlap="1" wp14:anchorId="2C83CDB7" wp14:editId="5777A3F8">
            <wp:simplePos x="0" y="0"/>
            <wp:positionH relativeFrom="column">
              <wp:posOffset>2628</wp:posOffset>
            </wp:positionH>
            <wp:positionV relativeFrom="paragraph">
              <wp:posOffset>-2825</wp:posOffset>
            </wp:positionV>
            <wp:extent cx="907243" cy="336331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-bb449e0ffbacbcb7f9c703db85b1cf0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889" cy="345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6F7D" w:rsidRDefault="00A16F7D" w:rsidP="007B6EEC">
      <w:pPr>
        <w:pStyle w:val="Heading3"/>
      </w:pPr>
      <w:r>
        <w:t xml:space="preserve"> </w:t>
      </w:r>
      <w:bookmarkStart w:id="14" w:name="_Toc468468277"/>
      <w:r w:rsidR="007B6EEC">
        <w:t>GitHub</w:t>
      </w:r>
      <w:bookmarkEnd w:id="14"/>
    </w:p>
    <w:p w:rsidR="007B6EEC" w:rsidRDefault="007B6EEC" w:rsidP="007B6EEC">
      <w:r>
        <w:t>The project was set up with</w:t>
      </w:r>
      <w:r w:rsidR="00667943">
        <w:t xml:space="preserve"> GitHub being for a repository. T</w:t>
      </w:r>
      <w:r>
        <w:t>here were uploadin</w:t>
      </w:r>
      <w:r w:rsidR="00667943">
        <w:t xml:space="preserve">g issues with the GitHub commit, however, </w:t>
      </w:r>
      <w:r>
        <w:t>the issues were resolved by using Git</w:t>
      </w:r>
      <w:r w:rsidR="00667943">
        <w:t>Hub for desktop on the PC.</w:t>
      </w:r>
      <w:r w:rsidR="0000356D">
        <w:t xml:space="preserve"> </w:t>
      </w:r>
      <w:r w:rsidR="00667943">
        <w:t>T</w:t>
      </w:r>
      <w:r w:rsidR="0000356D">
        <w:t xml:space="preserve">his is a GUI </w:t>
      </w:r>
      <w:r w:rsidR="00667943">
        <w:t xml:space="preserve">which allows the file on the PC </w:t>
      </w:r>
      <w:r w:rsidR="0000356D">
        <w:t>to sync with the file in the repository.</w:t>
      </w:r>
      <w:r>
        <w:t xml:space="preserve"> </w:t>
      </w:r>
    </w:p>
    <w:p w:rsidR="00E7489B" w:rsidRDefault="00E7489B" w:rsidP="007B6EEC">
      <w:r>
        <w:rPr>
          <w:noProof/>
          <w:lang w:val="en-IE" w:eastAsia="en-IE"/>
        </w:rPr>
        <w:drawing>
          <wp:anchor distT="0" distB="0" distL="114300" distR="114300" simplePos="0" relativeHeight="251674624" behindDoc="1" locked="0" layoutInCell="1" allowOverlap="1" wp14:anchorId="198084B8" wp14:editId="72704BB3">
            <wp:simplePos x="0" y="0"/>
            <wp:positionH relativeFrom="column">
              <wp:posOffset>433070</wp:posOffset>
            </wp:positionH>
            <wp:positionV relativeFrom="paragraph">
              <wp:posOffset>115526</wp:posOffset>
            </wp:positionV>
            <wp:extent cx="254672" cy="357352"/>
            <wp:effectExtent l="0" t="0" r="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72" cy="357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E" w:eastAsia="en-IE"/>
        </w:rPr>
        <w:drawing>
          <wp:anchor distT="0" distB="0" distL="114300" distR="114300" simplePos="0" relativeHeight="251672576" behindDoc="1" locked="0" layoutInCell="1" allowOverlap="1" wp14:anchorId="78D689A0" wp14:editId="596ABD4E">
            <wp:simplePos x="0" y="0"/>
            <wp:positionH relativeFrom="column">
              <wp:posOffset>2540</wp:posOffset>
            </wp:positionH>
            <wp:positionV relativeFrom="paragraph">
              <wp:posOffset>116008</wp:posOffset>
            </wp:positionV>
            <wp:extent cx="346841" cy="346841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ML5_Logo_5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41" cy="346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356D" w:rsidRDefault="0000356D" w:rsidP="007B6EEC"/>
    <w:p w:rsidR="0000356D" w:rsidRDefault="0000356D" w:rsidP="0000356D">
      <w:pPr>
        <w:pStyle w:val="Heading3"/>
      </w:pPr>
      <w:bookmarkStart w:id="15" w:name="_Toc468468278"/>
      <w:r>
        <w:t>HTML5 / CSS3</w:t>
      </w:r>
      <w:bookmarkEnd w:id="15"/>
    </w:p>
    <w:p w:rsidR="00227935" w:rsidRDefault="0000356D" w:rsidP="00227935">
      <w:r>
        <w:t>The main pages for the web application were written with HTML5 and CSS3.</w:t>
      </w:r>
    </w:p>
    <w:p w:rsidR="00227935" w:rsidRDefault="00227935" w:rsidP="00227935"/>
    <w:p w:rsidR="00E7489B" w:rsidRDefault="00E7489B" w:rsidP="00AB377C">
      <w:pPr>
        <w:pStyle w:val="Heading3"/>
      </w:pPr>
      <w:bookmarkStart w:id="16" w:name="_Toc468468279"/>
      <w:r>
        <w:rPr>
          <w:noProof/>
          <w:lang w:val="en-IE" w:eastAsia="en-IE"/>
        </w:rPr>
        <w:lastRenderedPageBreak/>
        <w:drawing>
          <wp:anchor distT="0" distB="0" distL="114300" distR="114300" simplePos="0" relativeHeight="251678720" behindDoc="1" locked="0" layoutInCell="1" allowOverlap="1" wp14:anchorId="40127C77" wp14:editId="203DBBAC">
            <wp:simplePos x="0" y="0"/>
            <wp:positionH relativeFrom="column">
              <wp:posOffset>-123584</wp:posOffset>
            </wp:positionH>
            <wp:positionV relativeFrom="paragraph">
              <wp:posOffset>-99695</wp:posOffset>
            </wp:positionV>
            <wp:extent cx="651642" cy="325821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ython-Logo-PNG-Im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42" cy="325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6"/>
    </w:p>
    <w:p w:rsidR="00AB377C" w:rsidRDefault="00AB377C" w:rsidP="00AB377C">
      <w:pPr>
        <w:pStyle w:val="Heading3"/>
      </w:pPr>
      <w:bookmarkStart w:id="17" w:name="_Toc468468280"/>
      <w:r>
        <w:t>Python</w:t>
      </w:r>
      <w:bookmarkEnd w:id="17"/>
    </w:p>
    <w:p w:rsidR="00AB377C" w:rsidRDefault="00AB377C" w:rsidP="00AB377C">
      <w:r>
        <w:t>The file that runs the server is writte</w:t>
      </w:r>
      <w:r w:rsidR="00667943">
        <w:t>n in Python, the main file being H</w:t>
      </w:r>
      <w:r>
        <w:t>ello.py. It contains all the information required for the web application to run by importing all the different packages required.</w:t>
      </w:r>
    </w:p>
    <w:p w:rsidR="00AB377C" w:rsidRDefault="00AB377C" w:rsidP="00AB377C">
      <w:r>
        <w:t xml:space="preserve">This part is quite challenging as </w:t>
      </w:r>
      <w:r w:rsidR="00667943">
        <w:t>P</w:t>
      </w:r>
      <w:r>
        <w:t>ython is based on indentation and is unforgiving if there is an error in the code.</w:t>
      </w:r>
    </w:p>
    <w:p w:rsidR="00AB377C" w:rsidRDefault="00667943" w:rsidP="00AB377C">
      <w:r>
        <w:t>An Example of the P</w:t>
      </w:r>
      <w:r w:rsidR="00AB377C">
        <w:t xml:space="preserve">ython connection code for </w:t>
      </w:r>
      <w:proofErr w:type="spellStart"/>
      <w:r w:rsidR="00AB377C">
        <w:t>pyMySQL</w:t>
      </w:r>
      <w:proofErr w:type="spellEnd"/>
      <w:r w:rsidR="00AB377C">
        <w:t>:</w:t>
      </w:r>
    </w:p>
    <w:p w:rsidR="00AB377C" w:rsidRDefault="00AB377C" w:rsidP="00AB377C">
      <w:proofErr w:type="spellStart"/>
      <w:proofErr w:type="gramStart"/>
      <w:r>
        <w:t>def</w:t>
      </w:r>
      <w:proofErr w:type="spellEnd"/>
      <w:proofErr w:type="gramEnd"/>
      <w:r>
        <w:t xml:space="preserve"> connection():</w:t>
      </w:r>
    </w:p>
    <w:p w:rsidR="00AB377C" w:rsidRDefault="00AB377C" w:rsidP="00AB377C">
      <w:r>
        <w:t xml:space="preserve">    </w:t>
      </w:r>
      <w:proofErr w:type="gramStart"/>
      <w:r>
        <w:t>conn</w:t>
      </w:r>
      <w:proofErr w:type="gramEnd"/>
      <w:r>
        <w:t xml:space="preserve"> = </w:t>
      </w:r>
      <w:proofErr w:type="spellStart"/>
      <w:r>
        <w:t>pymysql.connect</w:t>
      </w:r>
      <w:proofErr w:type="spellEnd"/>
      <w:r>
        <w:t xml:space="preserve">(host='sql8.freemysqlhosting.net', port=3306, user='sql8146091', </w:t>
      </w:r>
      <w:proofErr w:type="spellStart"/>
      <w:r>
        <w:t>passwd</w:t>
      </w:r>
      <w:proofErr w:type="spellEnd"/>
      <w:r>
        <w:t xml:space="preserve">='gLs1fMyhhT', </w:t>
      </w:r>
      <w:proofErr w:type="spellStart"/>
      <w:r>
        <w:t>db</w:t>
      </w:r>
      <w:proofErr w:type="spellEnd"/>
      <w:r>
        <w:t>='sql8146091')</w:t>
      </w:r>
    </w:p>
    <w:p w:rsidR="00AB377C" w:rsidRDefault="00AB377C" w:rsidP="00AB377C">
      <w:r>
        <w:t xml:space="preserve">    c = </w:t>
      </w:r>
      <w:proofErr w:type="spellStart"/>
      <w:proofErr w:type="gramStart"/>
      <w:r>
        <w:t>conn.cursor</w:t>
      </w:r>
      <w:proofErr w:type="spellEnd"/>
      <w:r>
        <w:t>()</w:t>
      </w:r>
      <w:proofErr w:type="gramEnd"/>
    </w:p>
    <w:p w:rsidR="00AB377C" w:rsidRDefault="00AB377C" w:rsidP="00AB377C">
      <w:r>
        <w:t xml:space="preserve">    </w:t>
      </w:r>
      <w:proofErr w:type="gramStart"/>
      <w:r>
        <w:t>return</w:t>
      </w:r>
      <w:proofErr w:type="gramEnd"/>
      <w:r>
        <w:t xml:space="preserve"> c, conn</w:t>
      </w:r>
    </w:p>
    <w:p w:rsidR="00AB377C" w:rsidRDefault="00AB377C" w:rsidP="00AB377C">
      <w:pPr>
        <w:rPr>
          <w:noProof/>
          <w:lang w:val="en-IE" w:eastAsia="en-IE"/>
        </w:rPr>
      </w:pPr>
      <w:r>
        <w:rPr>
          <w:noProof/>
          <w:lang w:val="en-IE" w:eastAsia="en-IE"/>
        </w:rPr>
        <w:drawing>
          <wp:anchor distT="0" distB="0" distL="114300" distR="114300" simplePos="0" relativeHeight="251680768" behindDoc="1" locked="0" layoutInCell="1" allowOverlap="1" wp14:anchorId="7C8381B0" wp14:editId="5C133B1E">
            <wp:simplePos x="0" y="0"/>
            <wp:positionH relativeFrom="column">
              <wp:posOffset>3810</wp:posOffset>
            </wp:positionH>
            <wp:positionV relativeFrom="paragraph">
              <wp:posOffset>101491</wp:posOffset>
            </wp:positionV>
            <wp:extent cx="651510" cy="439238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sql-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439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377C" w:rsidRDefault="00AB377C" w:rsidP="00AB377C">
      <w:pPr>
        <w:rPr>
          <w:noProof/>
          <w:lang w:val="en-IE" w:eastAsia="en-IE"/>
        </w:rPr>
      </w:pPr>
    </w:p>
    <w:p w:rsidR="00AB377C" w:rsidRDefault="00AB377C" w:rsidP="00AB377C">
      <w:pPr>
        <w:pStyle w:val="Heading3"/>
      </w:pPr>
      <w:bookmarkStart w:id="18" w:name="_Toc468468281"/>
      <w:r>
        <w:t>MySQL</w:t>
      </w:r>
      <w:bookmarkEnd w:id="18"/>
    </w:p>
    <w:p w:rsidR="00AB377C" w:rsidRDefault="00AB377C" w:rsidP="00AB377C">
      <w:r>
        <w:t>The package of MySQL would not install for me</w:t>
      </w:r>
      <w:r w:rsidR="00667943">
        <w:t xml:space="preserve"> initially. I</w:t>
      </w:r>
      <w:r>
        <w:t xml:space="preserve">n order to work around the problem I installed </w:t>
      </w:r>
      <w:proofErr w:type="spellStart"/>
      <w:r>
        <w:t>pyMSQL</w:t>
      </w:r>
      <w:proofErr w:type="spellEnd"/>
      <w:r>
        <w:t xml:space="preserve"> </w:t>
      </w:r>
      <w:r w:rsidR="00BA4B78">
        <w:t>and th</w:t>
      </w:r>
      <w:r w:rsidR="00667943">
        <w:t>en within my Hello.py file I inserted</w:t>
      </w:r>
      <w:r w:rsidR="00BA4B78">
        <w:t xml:space="preserve"> the following code:</w:t>
      </w:r>
    </w:p>
    <w:p w:rsidR="00BA4B78" w:rsidRDefault="00BA4B78" w:rsidP="00BA4B78">
      <w:proofErr w:type="gramStart"/>
      <w:r>
        <w:t>import</w:t>
      </w:r>
      <w:proofErr w:type="gramEnd"/>
      <w:r>
        <w:t xml:space="preserve"> </w:t>
      </w:r>
      <w:proofErr w:type="spellStart"/>
      <w:r>
        <w:t>pymysql</w:t>
      </w:r>
      <w:proofErr w:type="spellEnd"/>
    </w:p>
    <w:p w:rsidR="00BA4B78" w:rsidRDefault="00BA4B78" w:rsidP="00BA4B78">
      <w:proofErr w:type="spellStart"/>
      <w:r>
        <w:t>pymysql.install_as_</w:t>
      </w:r>
      <w:proofErr w:type="gramStart"/>
      <w:r>
        <w:t>MySQLdb</w:t>
      </w:r>
      <w:proofErr w:type="spellEnd"/>
      <w:r>
        <w:t>()</w:t>
      </w:r>
      <w:proofErr w:type="gramEnd"/>
    </w:p>
    <w:p w:rsidR="00BA4B78" w:rsidRDefault="00BA4B78" w:rsidP="00BA4B78">
      <w:r>
        <w:t xml:space="preserve">I am using a remote MySQL database which holds a database called users and </w:t>
      </w:r>
      <w:r w:rsidR="00667943">
        <w:t>contains the auto incremented ID</w:t>
      </w:r>
      <w:r>
        <w:t xml:space="preserve"> and user name, email, password which is stored as a sha 256 hash. </w:t>
      </w:r>
    </w:p>
    <w:p w:rsidR="00BA4B78" w:rsidRDefault="00667943" w:rsidP="00BA4B78">
      <w:r>
        <w:t>In the H</w:t>
      </w:r>
      <w:r w:rsidR="00BA4B78">
        <w:t>ello.py file</w:t>
      </w:r>
      <w:r>
        <w:t>,</w:t>
      </w:r>
      <w:r w:rsidR="00BA4B78">
        <w:t xml:space="preserve"> the script checks the user name and compares the stored hash</w:t>
      </w:r>
      <w:r>
        <w:t>.</w:t>
      </w:r>
      <w:r w:rsidR="00BA4B78">
        <w:t xml:space="preserve"> </w:t>
      </w:r>
      <w:r>
        <w:t>W</w:t>
      </w:r>
      <w:r w:rsidR="00BA4B78">
        <w:t xml:space="preserve">hen a user registers </w:t>
      </w:r>
      <w:r>
        <w:t xml:space="preserve">the script </w:t>
      </w:r>
      <w:r w:rsidR="00BA4B78">
        <w:t xml:space="preserve">will </w:t>
      </w:r>
      <w:r>
        <w:t>ensure the</w:t>
      </w:r>
      <w:r w:rsidR="00BA4B78">
        <w:t xml:space="preserve"> user name is not taken.</w:t>
      </w:r>
    </w:p>
    <w:p w:rsidR="00E7489B" w:rsidRDefault="00E7489B" w:rsidP="00BA4B78"/>
    <w:p w:rsidR="00E7489B" w:rsidRDefault="00E7489B" w:rsidP="00BA4B78"/>
    <w:p w:rsidR="00E7489B" w:rsidRDefault="00E7489B" w:rsidP="00BA4B78"/>
    <w:p w:rsidR="00E7489B" w:rsidRDefault="00E7489B" w:rsidP="00BA4B78"/>
    <w:p w:rsidR="00E7489B" w:rsidRDefault="00E7489B" w:rsidP="00BA4B78"/>
    <w:p w:rsidR="00BA4B78" w:rsidRDefault="00E7489B" w:rsidP="00BA4B78">
      <w:r>
        <w:rPr>
          <w:noProof/>
          <w:lang w:val="en-IE" w:eastAsia="en-IE"/>
        </w:rPr>
        <w:lastRenderedPageBreak/>
        <w:drawing>
          <wp:anchor distT="0" distB="0" distL="114300" distR="114300" simplePos="0" relativeHeight="251684864" behindDoc="1" locked="0" layoutInCell="1" allowOverlap="1" wp14:anchorId="559DF6E2" wp14:editId="281521C8">
            <wp:simplePos x="0" y="0"/>
            <wp:positionH relativeFrom="column">
              <wp:posOffset>1010920</wp:posOffset>
            </wp:positionH>
            <wp:positionV relativeFrom="paragraph">
              <wp:posOffset>-32560</wp:posOffset>
            </wp:positionV>
            <wp:extent cx="546100" cy="354330"/>
            <wp:effectExtent l="0" t="0" r="635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ja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B78">
        <w:rPr>
          <w:noProof/>
          <w:lang w:val="en-IE" w:eastAsia="en-IE"/>
        </w:rPr>
        <w:drawing>
          <wp:anchor distT="0" distB="0" distL="114300" distR="114300" simplePos="0" relativeHeight="251682816" behindDoc="1" locked="0" layoutInCell="1" allowOverlap="1" wp14:anchorId="4A298379" wp14:editId="35A59532">
            <wp:simplePos x="0" y="0"/>
            <wp:positionH relativeFrom="column">
              <wp:posOffset>2802</wp:posOffset>
            </wp:positionH>
            <wp:positionV relativeFrom="paragraph">
              <wp:posOffset>29911</wp:posOffset>
            </wp:positionV>
            <wp:extent cx="924910" cy="227481"/>
            <wp:effectExtent l="0" t="0" r="8890" b="127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quer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910" cy="227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4B78" w:rsidRDefault="00E7489B" w:rsidP="00BA4B78">
      <w:pPr>
        <w:pStyle w:val="Heading3"/>
      </w:pPr>
      <w:bookmarkStart w:id="19" w:name="_Toc468468282"/>
      <w:r>
        <w:t>JQuery</w:t>
      </w:r>
      <w:bookmarkEnd w:id="19"/>
    </w:p>
    <w:p w:rsidR="00E226D7" w:rsidRDefault="00E226D7" w:rsidP="00E226D7">
      <w:proofErr w:type="gramStart"/>
      <w:r>
        <w:t>jQuery</w:t>
      </w:r>
      <w:proofErr w:type="gramEnd"/>
      <w:r>
        <w:t xml:space="preserve"> is used with the web application in order to load the pages </w:t>
      </w:r>
      <w:r w:rsidRPr="00E226D7">
        <w:t>asynchronously</w:t>
      </w:r>
      <w:r>
        <w:t xml:space="preserve"> and also to block the default action when an anchor tag i</w:t>
      </w:r>
      <w:r w:rsidR="00667943">
        <w:t>n the navigation bar is clicked. W</w:t>
      </w:r>
      <w:r>
        <w:t>ithout this aspect of the code</w:t>
      </w:r>
      <w:r w:rsidR="00667943">
        <w:t>,</w:t>
      </w:r>
      <w:r>
        <w:t xml:space="preserve"> the page would </w:t>
      </w:r>
      <w:r w:rsidR="00656D3C">
        <w:t xml:space="preserve">execute </w:t>
      </w:r>
      <w:proofErr w:type="gramStart"/>
      <w:r w:rsidR="00656D3C">
        <w:t>a</w:t>
      </w:r>
      <w:proofErr w:type="gramEnd"/>
      <w:r w:rsidR="00656D3C">
        <w:t xml:space="preserve"> Http Get request. However, </w:t>
      </w:r>
      <w:r>
        <w:t>by blocking the default action and having the pages loaded</w:t>
      </w:r>
      <w:r w:rsidR="00656D3C">
        <w:t>,</w:t>
      </w:r>
      <w:r>
        <w:t xml:space="preserve"> you can insert the content without the page being refreshed.</w:t>
      </w:r>
    </w:p>
    <w:p w:rsidR="00E226D7" w:rsidRDefault="00E226D7" w:rsidP="00E226D7">
      <w:r>
        <w:t>There is also code that is manipulating the back button on the Brower</w:t>
      </w:r>
      <w:r w:rsidR="00656D3C">
        <w:t>. T</w:t>
      </w:r>
      <w:r>
        <w:t>he jQ</w:t>
      </w:r>
      <w:r w:rsidR="00656D3C">
        <w:t>uery is using the push state,</w:t>
      </w:r>
      <w:r>
        <w:t xml:space="preserve"> pop state and history in the DOM, by taking a s</w:t>
      </w:r>
      <w:r w:rsidR="00656D3C">
        <w:t>nap shot of the pages and placing them on the stack. With this,</w:t>
      </w:r>
      <w:r>
        <w:t xml:space="preserve"> when you click on a link the push state takes the </w:t>
      </w:r>
      <w:proofErr w:type="gramStart"/>
      <w:r>
        <w:t>url</w:t>
      </w:r>
      <w:proofErr w:type="gramEnd"/>
      <w:r>
        <w:t xml:space="preserve"> and pl</w:t>
      </w:r>
      <w:r w:rsidR="00656D3C">
        <w:t>aces it on the history stack. I</w:t>
      </w:r>
      <w:r>
        <w:t xml:space="preserve">f </w:t>
      </w:r>
      <w:r w:rsidR="00656D3C">
        <w:t xml:space="preserve">then, </w:t>
      </w:r>
      <w:r>
        <w:t xml:space="preserve">you press the back button it brings the pages back in the sequence they were </w:t>
      </w:r>
      <w:r w:rsidR="00656D3C">
        <w:t xml:space="preserve">previously </w:t>
      </w:r>
      <w:r>
        <w:t>viewed.</w:t>
      </w:r>
    </w:p>
    <w:p w:rsidR="00E226D7" w:rsidRDefault="00AB201B" w:rsidP="00E226D7">
      <w:r>
        <w:t xml:space="preserve">Other jQuery code is also used within the web Application for slider and accordions. </w:t>
      </w:r>
    </w:p>
    <w:p w:rsidR="00E226D7" w:rsidRDefault="00E226D7" w:rsidP="00E226D7"/>
    <w:p w:rsidR="00E7489B" w:rsidRDefault="00E7489B" w:rsidP="00E226D7"/>
    <w:p w:rsidR="00E7489B" w:rsidRDefault="00E7489B" w:rsidP="00E226D7"/>
    <w:p w:rsidR="00E7489B" w:rsidRDefault="00E7489B" w:rsidP="00E226D7"/>
    <w:p w:rsidR="00E7489B" w:rsidRDefault="00E7489B" w:rsidP="00E226D7"/>
    <w:p w:rsidR="00E7489B" w:rsidRDefault="00E7489B" w:rsidP="00E226D7"/>
    <w:p w:rsidR="00E7489B" w:rsidRDefault="00E7489B" w:rsidP="00E226D7"/>
    <w:p w:rsidR="00E7489B" w:rsidRDefault="00E7489B" w:rsidP="00E226D7"/>
    <w:p w:rsidR="00E7489B" w:rsidRDefault="00E7489B" w:rsidP="00E226D7"/>
    <w:p w:rsidR="00E7489B" w:rsidRDefault="00E7489B" w:rsidP="00E226D7"/>
    <w:p w:rsidR="00E7489B" w:rsidRDefault="00E7489B" w:rsidP="00E226D7"/>
    <w:p w:rsidR="00E7489B" w:rsidRDefault="00E7489B" w:rsidP="00E226D7"/>
    <w:p w:rsidR="00E7489B" w:rsidRDefault="00E7489B" w:rsidP="00E226D7"/>
    <w:p w:rsidR="00E7489B" w:rsidRDefault="00E7489B" w:rsidP="00E226D7"/>
    <w:p w:rsidR="00E7489B" w:rsidRPr="00E226D7" w:rsidRDefault="00E7489B" w:rsidP="00E226D7"/>
    <w:p w:rsidR="00BA4B78" w:rsidRDefault="00AB201B" w:rsidP="00AB201B">
      <w:pPr>
        <w:pStyle w:val="Heading1"/>
      </w:pPr>
      <w:bookmarkStart w:id="20" w:name="_Toc468468283"/>
      <w:r>
        <w:lastRenderedPageBreak/>
        <w:t>Conclusion</w:t>
      </w:r>
      <w:bookmarkEnd w:id="20"/>
      <w:r>
        <w:t xml:space="preserve"> </w:t>
      </w:r>
    </w:p>
    <w:p w:rsidR="00AB201B" w:rsidRDefault="00AB201B" w:rsidP="00AB201B">
      <w:r>
        <w:t>Based on the assignment given</w:t>
      </w:r>
      <w:r w:rsidR="00656D3C">
        <w:t>,</w:t>
      </w:r>
      <w:r>
        <w:t xml:space="preserve"> I have created a web application that gives the user a fluid experience</w:t>
      </w:r>
      <w:r w:rsidR="00656D3C">
        <w:t>, in which that</w:t>
      </w:r>
      <w:r>
        <w:t xml:space="preserve"> user can access all the relevant information for West Karate club in a dynamic</w:t>
      </w:r>
      <w:r w:rsidR="00656D3C">
        <w:t>,</w:t>
      </w:r>
      <w:r>
        <w:t xml:space="preserve"> </w:t>
      </w:r>
      <w:r w:rsidRPr="00AB201B">
        <w:t>asynchronous</w:t>
      </w:r>
      <w:r w:rsidR="00656D3C">
        <w:t xml:space="preserve"> website. T</w:t>
      </w:r>
      <w:r>
        <w:t>he user can also contact the club</w:t>
      </w:r>
      <w:r w:rsidR="00656D3C">
        <w:t xml:space="preserve"> from within the site with the G</w:t>
      </w:r>
      <w:r>
        <w:t>oogle form.</w:t>
      </w:r>
    </w:p>
    <w:p w:rsidR="00FB3F6B" w:rsidRDefault="00AB201B" w:rsidP="00AB201B">
      <w:r>
        <w:t>I found the project quite challenging but very rewarding</w:t>
      </w:r>
      <w:r w:rsidR="00656D3C">
        <w:t>.</w:t>
      </w:r>
      <w:r>
        <w:t xml:space="preserve"> I have now expanded m</w:t>
      </w:r>
      <w:r w:rsidR="00656D3C">
        <w:t>y</w:t>
      </w:r>
      <w:r>
        <w:t xml:space="preserve"> knowledge</w:t>
      </w:r>
      <w:r w:rsidR="00656D3C">
        <w:t xml:space="preserve"> including, but not exclusive to</w:t>
      </w:r>
      <w:r>
        <w:t xml:space="preserve"> Http, Ajax, Python, Flask, </w:t>
      </w:r>
      <w:r w:rsidR="00656D3C">
        <w:t xml:space="preserve">Jinja2. Finally, it has </w:t>
      </w:r>
      <w:r>
        <w:t xml:space="preserve">added to my overall ability to </w:t>
      </w:r>
      <w:r w:rsidR="00FB3F6B">
        <w:t>self-learn and problem solve.</w:t>
      </w:r>
    </w:p>
    <w:p w:rsidR="00FB3F6B" w:rsidRDefault="00FB3F6B" w:rsidP="00FB3F6B">
      <w:pPr>
        <w:pStyle w:val="Heading1"/>
      </w:pPr>
      <w:bookmarkStart w:id="21" w:name="_Toc468468284"/>
      <w:r>
        <w:t>References</w:t>
      </w:r>
      <w:bookmarkEnd w:id="21"/>
    </w:p>
    <w:p w:rsidR="00FB3F6B" w:rsidRDefault="00FB3F6B" w:rsidP="00FB3F6B">
      <w:pPr>
        <w:pStyle w:val="ListParagraph"/>
        <w:numPr>
          <w:ilvl w:val="0"/>
          <w:numId w:val="24"/>
        </w:numPr>
      </w:pPr>
      <w:r>
        <w:t>Lab work and lecture notes</w:t>
      </w:r>
    </w:p>
    <w:p w:rsidR="00FB3F6B" w:rsidRDefault="00FB3F6B" w:rsidP="00FB3F6B">
      <w:pPr>
        <w:pStyle w:val="ListParagraph"/>
        <w:numPr>
          <w:ilvl w:val="0"/>
          <w:numId w:val="24"/>
        </w:numPr>
      </w:pPr>
      <w:r>
        <w:t xml:space="preserve">On line tutorials </w:t>
      </w:r>
    </w:p>
    <w:p w:rsidR="00FB3F6B" w:rsidRDefault="00FB3F6B" w:rsidP="00FB3F6B">
      <w:pPr>
        <w:pStyle w:val="ListParagraph"/>
        <w:numPr>
          <w:ilvl w:val="0"/>
          <w:numId w:val="24"/>
        </w:numPr>
      </w:pPr>
      <w:r>
        <w:t xml:space="preserve">Application documents </w:t>
      </w:r>
    </w:p>
    <w:p w:rsidR="00FB3F6B" w:rsidRDefault="00E30662" w:rsidP="00FB3F6B">
      <w:hyperlink r:id="rId18" w:history="1">
        <w:r w:rsidR="00FB3F6B" w:rsidRPr="00957A66">
          <w:rPr>
            <w:rStyle w:val="Hyperlink"/>
          </w:rPr>
          <w:t>https://pythonprogramming.net/</w:t>
        </w:r>
      </w:hyperlink>
    </w:p>
    <w:p w:rsidR="00FB3F6B" w:rsidRDefault="00E30662" w:rsidP="00FB3F6B">
      <w:hyperlink r:id="rId19" w:history="1">
        <w:r w:rsidR="00FB3F6B" w:rsidRPr="00957A66">
          <w:rPr>
            <w:rStyle w:val="Hyperlink"/>
          </w:rPr>
          <w:t>http://flask.pocoo.org/</w:t>
        </w:r>
      </w:hyperlink>
    </w:p>
    <w:p w:rsidR="00FB3F6B" w:rsidRDefault="00E30662" w:rsidP="00FB3F6B">
      <w:hyperlink r:id="rId20" w:history="1">
        <w:r w:rsidR="00FB3F6B" w:rsidRPr="00957A66">
          <w:rPr>
            <w:rStyle w:val="Hyperlink"/>
          </w:rPr>
          <w:t>http://jinja.pocoo.org/docs/dev/</w:t>
        </w:r>
      </w:hyperlink>
    </w:p>
    <w:p w:rsidR="00FB3F6B" w:rsidRDefault="00E30662" w:rsidP="00FB3F6B">
      <w:hyperlink r:id="rId21" w:history="1">
        <w:r w:rsidR="00FB3F6B" w:rsidRPr="00957A66">
          <w:rPr>
            <w:rStyle w:val="Hyperlink"/>
          </w:rPr>
          <w:t>https://github.com/PyMySQL/PyMySQL/blob/master/example.py</w:t>
        </w:r>
      </w:hyperlink>
    </w:p>
    <w:p w:rsidR="00FB3F6B" w:rsidRDefault="00E30662" w:rsidP="00FB3F6B">
      <w:hyperlink r:id="rId22" w:history="1">
        <w:r w:rsidR="00FB3F6B" w:rsidRPr="00957A66">
          <w:rPr>
            <w:rStyle w:val="Hyperlink"/>
          </w:rPr>
          <w:t>http://www.w3schools.com/xml/ajax_intro.asp</w:t>
        </w:r>
      </w:hyperlink>
    </w:p>
    <w:p w:rsidR="00FB3F6B" w:rsidRDefault="00E30662" w:rsidP="00FB3F6B">
      <w:hyperlink r:id="rId23" w:history="1">
        <w:r w:rsidR="00FB3F6B" w:rsidRPr="00957A66">
          <w:rPr>
            <w:rStyle w:val="Hyperlink"/>
          </w:rPr>
          <w:t>https://jquery.com/</w:t>
        </w:r>
      </w:hyperlink>
    </w:p>
    <w:p w:rsidR="00FB3F6B" w:rsidRDefault="00E30662" w:rsidP="00FB3F6B">
      <w:hyperlink r:id="rId24" w:history="1">
        <w:r w:rsidR="00FB3F6B" w:rsidRPr="00957A66">
          <w:rPr>
            <w:rStyle w:val="Hyperlink"/>
          </w:rPr>
          <w:t>http://getbootstrap.com/</w:t>
        </w:r>
      </w:hyperlink>
    </w:p>
    <w:p w:rsidR="00FB3F6B" w:rsidRPr="00FB3F6B" w:rsidRDefault="00FB3F6B" w:rsidP="00FB3F6B"/>
    <w:p w:rsidR="00AB201B" w:rsidRPr="00AB201B" w:rsidRDefault="00AB201B" w:rsidP="00FB3F6B">
      <w:pPr>
        <w:pStyle w:val="Heading1"/>
      </w:pPr>
      <w:r>
        <w:t xml:space="preserve">   </w:t>
      </w:r>
    </w:p>
    <w:sectPr w:rsidR="00AB201B" w:rsidRPr="00AB201B">
      <w:footerReference w:type="default" r:id="rId25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662" w:rsidRDefault="00E30662">
      <w:pPr>
        <w:spacing w:before="0" w:after="0" w:line="240" w:lineRule="auto"/>
      </w:pPr>
      <w:r>
        <w:separator/>
      </w:r>
    </w:p>
  </w:endnote>
  <w:endnote w:type="continuationSeparator" w:id="0">
    <w:p w:rsidR="00E30662" w:rsidRDefault="00E306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8F6" w:rsidRDefault="0084448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C2DA7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662" w:rsidRDefault="00E30662">
      <w:pPr>
        <w:spacing w:before="0" w:after="0" w:line="240" w:lineRule="auto"/>
      </w:pPr>
      <w:r>
        <w:separator/>
      </w:r>
    </w:p>
  </w:footnote>
  <w:footnote w:type="continuationSeparator" w:id="0">
    <w:p w:rsidR="00E30662" w:rsidRDefault="00E306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2A970C0"/>
    <w:multiLevelType w:val="hybridMultilevel"/>
    <w:tmpl w:val="AC5025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B41E8"/>
    <w:multiLevelType w:val="hybridMultilevel"/>
    <w:tmpl w:val="422AB3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ADD12C6"/>
    <w:multiLevelType w:val="hybridMultilevel"/>
    <w:tmpl w:val="C26418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14215"/>
    <w:multiLevelType w:val="hybridMultilevel"/>
    <w:tmpl w:val="B3C406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5"/>
  </w:num>
  <w:num w:numId="10">
    <w:abstractNumId w:val="12"/>
  </w:num>
  <w:num w:numId="11">
    <w:abstractNumId w:val="19"/>
  </w:num>
  <w:num w:numId="12">
    <w:abstractNumId w:val="1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17"/>
  </w:num>
  <w:num w:numId="23">
    <w:abstractNumId w:val="14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1E3"/>
    <w:rsid w:val="0000356D"/>
    <w:rsid w:val="000748AA"/>
    <w:rsid w:val="000A4BE1"/>
    <w:rsid w:val="001638F6"/>
    <w:rsid w:val="001A2000"/>
    <w:rsid w:val="00227935"/>
    <w:rsid w:val="0023420D"/>
    <w:rsid w:val="00307E1B"/>
    <w:rsid w:val="003209D6"/>
    <w:rsid w:val="00334A73"/>
    <w:rsid w:val="003422FF"/>
    <w:rsid w:val="003F7AD2"/>
    <w:rsid w:val="00473E4A"/>
    <w:rsid w:val="004952C4"/>
    <w:rsid w:val="004D2EBC"/>
    <w:rsid w:val="00500D66"/>
    <w:rsid w:val="005A1C5A"/>
    <w:rsid w:val="00656D3C"/>
    <w:rsid w:val="00667943"/>
    <w:rsid w:val="00690EFD"/>
    <w:rsid w:val="006C2DA7"/>
    <w:rsid w:val="007021DE"/>
    <w:rsid w:val="00711C7D"/>
    <w:rsid w:val="00732607"/>
    <w:rsid w:val="007B6EEC"/>
    <w:rsid w:val="00844483"/>
    <w:rsid w:val="008660E6"/>
    <w:rsid w:val="008E0147"/>
    <w:rsid w:val="008E2540"/>
    <w:rsid w:val="00934F1C"/>
    <w:rsid w:val="009D2231"/>
    <w:rsid w:val="00A122DB"/>
    <w:rsid w:val="00A16F7D"/>
    <w:rsid w:val="00AB201B"/>
    <w:rsid w:val="00AB377C"/>
    <w:rsid w:val="00AD165F"/>
    <w:rsid w:val="00B1305B"/>
    <w:rsid w:val="00B47B7A"/>
    <w:rsid w:val="00B646B8"/>
    <w:rsid w:val="00B94060"/>
    <w:rsid w:val="00BA4B78"/>
    <w:rsid w:val="00C141E3"/>
    <w:rsid w:val="00C80BD4"/>
    <w:rsid w:val="00CF3A42"/>
    <w:rsid w:val="00D5413C"/>
    <w:rsid w:val="00DC07A3"/>
    <w:rsid w:val="00E11B8A"/>
    <w:rsid w:val="00E226D7"/>
    <w:rsid w:val="00E30380"/>
    <w:rsid w:val="00E30662"/>
    <w:rsid w:val="00E7489B"/>
    <w:rsid w:val="00F62308"/>
    <w:rsid w:val="00F677F9"/>
    <w:rsid w:val="00FB3F6B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BDF51D-516E-4E8F-8424-C89D3C25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504"/>
  </w:style>
  <w:style w:type="paragraph" w:styleId="Heading1">
    <w:name w:val="heading 1"/>
    <w:basedOn w:val="Normal"/>
    <w:next w:val="Normal"/>
    <w:link w:val="Heading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473E4A"/>
    <w:rPr>
      <w:color w:val="0000FF"/>
      <w:u w:val="single"/>
    </w:rPr>
  </w:style>
  <w:style w:type="paragraph" w:styleId="ListParagraph">
    <w:name w:val="List Paragraph"/>
    <w:basedOn w:val="Normal"/>
    <w:uiPriority w:val="34"/>
    <w:semiHidden/>
    <w:qFormat/>
    <w:rsid w:val="00473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ythonprogramming.net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PyMySQL/PyMySQL/blob/master/example.p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jinja.pocoo.org/docs/de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getbootstrap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jquery.com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flask.pocoo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w3schools.com/xml/ajax_intro.asp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2DC1C-BD05-47B9-8EA4-007200B33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</Template>
  <TotalTime>292</TotalTime>
  <Pages>1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jp</dc:creator>
  <cp:keywords/>
  <cp:lastModifiedBy>john palmer</cp:lastModifiedBy>
  <cp:revision>8</cp:revision>
  <cp:lastPrinted>2016-12-02T18:56:00Z</cp:lastPrinted>
  <dcterms:created xsi:type="dcterms:W3CDTF">2016-12-01T21:37:00Z</dcterms:created>
  <dcterms:modified xsi:type="dcterms:W3CDTF">2016-12-02T18:57:00Z</dcterms:modified>
  <cp:version/>
</cp:coreProperties>
</file>